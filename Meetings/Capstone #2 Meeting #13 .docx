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3"/>
        <w:gridCol w:w="2377"/>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550719A2" w:rsidR="00196869" w:rsidRDefault="00756E1D">
            <w:pPr>
              <w:pStyle w:val="Heading3"/>
            </w:pPr>
            <w:r>
              <w:t>3</w:t>
            </w:r>
            <w:r w:rsidR="003A1456">
              <w:t>/</w:t>
            </w:r>
            <w:r w:rsidR="001F70C3">
              <w:t>7</w:t>
            </w:r>
            <w:r w:rsidR="003A1456">
              <w:t>/24</w:t>
            </w:r>
          </w:p>
          <w:p w14:paraId="34892B9F" w14:textId="059D992F" w:rsidR="00196869" w:rsidRDefault="00756E1D">
            <w:pPr>
              <w:pStyle w:val="Heading3"/>
            </w:pPr>
            <w:r>
              <w:t>3</w:t>
            </w:r>
            <w:r w:rsidR="003A1456">
              <w:t>:</w:t>
            </w:r>
            <w:r>
              <w:t>3</w:t>
            </w:r>
            <w:r w:rsidR="003A1456">
              <w:t>0pm</w:t>
            </w:r>
          </w:p>
          <w:p w14:paraId="0D5B4988" w14:textId="297D3B52" w:rsidR="00196869" w:rsidRDefault="00756E1D">
            <w:pPr>
              <w:pStyle w:val="Heading3"/>
            </w:pPr>
            <w:r>
              <w:t>Classroom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Terrelle Thomas, Zahir Cooper, Ennis, Xavier Widly,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7"/>
        <w:gridCol w:w="4460"/>
        <w:gridCol w:w="1262"/>
        <w:gridCol w:w="2141"/>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36E1FC0B" w:rsidR="00196869" w:rsidRDefault="003A1456">
            <w:r>
              <w:t>Scrum Master</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1DB1CB8D" w14:textId="7527D20E" w:rsidR="00196869" w:rsidRDefault="003A1456" w:rsidP="00196869">
      <w:pPr>
        <w:rPr>
          <w:rFonts w:eastAsiaTheme="minorEastAsia"/>
        </w:rPr>
      </w:pPr>
      <w:r>
        <w:t>The group chose who will be the scrum master and presenter for this week’s presentation.</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6D9DBD63" w:rsidR="00196869" w:rsidRDefault="003A1456" w:rsidP="00196869">
      <w:pPr>
        <w:rPr>
          <w:rFonts w:eastAsiaTheme="minorEastAsia"/>
        </w:rPr>
      </w:pPr>
      <w:r>
        <w:t xml:space="preserve">It was decided that </w:t>
      </w:r>
      <w:r w:rsidR="00756E1D">
        <w:t xml:space="preserve">Jamal </w:t>
      </w:r>
      <w:r>
        <w:t>would be the scrum master and presenter.</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77777777" w:rsidR="00196869" w:rsidRDefault="00000000">
            <w:pPr>
              <w:pStyle w:val="ListBullet"/>
            </w:pPr>
            <w:sdt>
              <w:sdtPr>
                <w:id w:val="1506475385"/>
                <w:placeholder>
                  <w:docPart w:val="92A3428A476C423BB2DE03F9A834C938"/>
                </w:placeholder>
                <w:temporary/>
                <w:showingPlcHdr/>
              </w:sdtPr>
              <w:sdtContent>
                <w:r w:rsidR="00196869">
                  <w:t>Enter action items here</w:t>
                </w:r>
              </w:sdtContent>
            </w:sdt>
          </w:p>
        </w:tc>
        <w:tc>
          <w:tcPr>
            <w:tcW w:w="3060" w:type="dxa"/>
            <w:hideMark/>
          </w:tcPr>
          <w:p w14:paraId="21818716" w14:textId="77777777" w:rsidR="00196869" w:rsidRDefault="00000000">
            <w:sdt>
              <w:sdtPr>
                <w:id w:val="353314519"/>
                <w:placeholder>
                  <w:docPart w:val="CBEACF02DFBB40AD89358E58C9BD4F39"/>
                </w:placeholder>
                <w:temporary/>
                <w:showingPlcHdr/>
              </w:sdtPr>
              <w:sdtContent>
                <w:r w:rsidR="00196869">
                  <w:t>Enter person responsible here</w:t>
                </w:r>
              </w:sdtContent>
            </w:sdt>
          </w:p>
        </w:tc>
        <w:tc>
          <w:tcPr>
            <w:tcW w:w="1854" w:type="dxa"/>
            <w:hideMark/>
          </w:tcPr>
          <w:p w14:paraId="012820E0" w14:textId="77777777" w:rsidR="00196869" w:rsidRDefault="00000000">
            <w:sdt>
              <w:sdtPr>
                <w:id w:val="1757855488"/>
                <w:placeholder>
                  <w:docPart w:val="D874DE5EAA35451F8A937163C64B9F94"/>
                </w:placeholder>
                <w:temporary/>
                <w:showingPlcHdr/>
              </w:sdtPr>
              <w:sdtContent>
                <w:r w:rsidR="00196869">
                  <w:t>Enter deadline here</w:t>
                </w:r>
              </w:sdtContent>
            </w:sdt>
          </w:p>
        </w:tc>
      </w:tr>
      <w:tr w:rsidR="00196869" w14:paraId="52799E49" w14:textId="77777777" w:rsidTr="00196869">
        <w:tc>
          <w:tcPr>
            <w:tcW w:w="5310" w:type="dxa"/>
            <w:hideMark/>
          </w:tcPr>
          <w:p w14:paraId="41C50A67" w14:textId="77777777" w:rsidR="00196869" w:rsidRDefault="00000000">
            <w:pPr>
              <w:pStyle w:val="ListBullet"/>
            </w:pPr>
            <w:sdt>
              <w:sdtPr>
                <w:id w:val="-924879657"/>
                <w:placeholder>
                  <w:docPart w:val="21E2929697EB4645833DDB00B158D8DB"/>
                </w:placeholder>
                <w:temporary/>
                <w:showingPlcHdr/>
              </w:sdtPr>
              <w:sdtContent>
                <w:r w:rsidR="00196869">
                  <w:t>Enter action items here</w:t>
                </w:r>
              </w:sdtContent>
            </w:sdt>
          </w:p>
        </w:tc>
        <w:tc>
          <w:tcPr>
            <w:tcW w:w="3060" w:type="dxa"/>
            <w:hideMark/>
          </w:tcPr>
          <w:p w14:paraId="3F2CE81C" w14:textId="77777777" w:rsidR="00196869" w:rsidRDefault="00000000">
            <w:sdt>
              <w:sdtPr>
                <w:id w:val="-483474240"/>
                <w:placeholder>
                  <w:docPart w:val="01D438A638304BD5B02E96C92F311054"/>
                </w:placeholder>
                <w:temporary/>
                <w:showingPlcHdr/>
              </w:sdtPr>
              <w:sdtContent>
                <w:r w:rsidR="00196869">
                  <w:t>Enter person responsible here</w:t>
                </w:r>
              </w:sdtContent>
            </w:sdt>
          </w:p>
        </w:tc>
        <w:tc>
          <w:tcPr>
            <w:tcW w:w="1854" w:type="dxa"/>
            <w:hideMark/>
          </w:tcPr>
          <w:p w14:paraId="38D15A15" w14:textId="77777777" w:rsidR="00196869" w:rsidRDefault="00000000">
            <w:sdt>
              <w:sdtPr>
                <w:id w:val="-874463000"/>
                <w:placeholder>
                  <w:docPart w:val="6D1EF2DF4E6C4DBF890333B9B092F002"/>
                </w:placeholder>
                <w:temporary/>
                <w:showingPlcHdr/>
              </w:sdtPr>
              <w:sdtContent>
                <w:r w:rsidR="00196869">
                  <w:t>Enter deadline here</w:t>
                </w:r>
              </w:sdtContent>
            </w:sdt>
          </w:p>
        </w:tc>
      </w:tr>
      <w:tr w:rsidR="00196869" w14:paraId="763E1B33" w14:textId="77777777" w:rsidTr="00196869">
        <w:tc>
          <w:tcPr>
            <w:tcW w:w="5310" w:type="dxa"/>
            <w:tcMar>
              <w:top w:w="0" w:type="dxa"/>
              <w:left w:w="0" w:type="dxa"/>
              <w:bottom w:w="288" w:type="dxa"/>
              <w:right w:w="0" w:type="dxa"/>
            </w:tcMar>
            <w:hideMark/>
          </w:tcPr>
          <w:p w14:paraId="1EBA3B60" w14:textId="77777777" w:rsidR="00196869" w:rsidRDefault="00000000">
            <w:pPr>
              <w:pStyle w:val="ListBullet"/>
            </w:pPr>
            <w:sdt>
              <w:sdtPr>
                <w:id w:val="-1371140849"/>
                <w:placeholder>
                  <w:docPart w:val="5422C6CD747C430A93ACFD7E623E230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9849815" w14:textId="77777777" w:rsidR="00196869" w:rsidRDefault="00000000">
            <w:sdt>
              <w:sdtPr>
                <w:id w:val="-290829446"/>
                <w:placeholder>
                  <w:docPart w:val="55F72F85AC034E35B2AE733253FF710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ECB3F0A" w14:textId="77777777" w:rsidR="00196869" w:rsidRDefault="00000000">
            <w:sdt>
              <w:sdtPr>
                <w:id w:val="-1354030449"/>
                <w:placeholder>
                  <w:docPart w:val="A5E9F297BD8C4531B7D87B605CD903A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87"/>
        <w:gridCol w:w="4512"/>
        <w:gridCol w:w="1256"/>
        <w:gridCol w:w="2105"/>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6408301E" w:rsidR="00196869" w:rsidRDefault="003A1456">
            <w:r>
              <w:t>Backend/Front-End of Application</w:t>
            </w:r>
          </w:p>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40D11649" w14:textId="577764DE" w:rsidR="00196869" w:rsidRDefault="003A1456" w:rsidP="00196869">
      <w:pPr>
        <w:rPr>
          <w:rFonts w:eastAsiaTheme="minorEastAsia"/>
        </w:rPr>
      </w:pPr>
      <w:r>
        <w:t>The group was shown the current state of the back end  and front end of the application</w:t>
      </w:r>
      <w:r w:rsidR="00756E1D">
        <w:t>.</w:t>
      </w:r>
    </w:p>
    <w:p w14:paraId="3050D699" w14:textId="77777777" w:rsidR="00196869" w:rsidRDefault="00000000" w:rsidP="00196869">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p w14:paraId="28456A86" w14:textId="2B474481" w:rsidR="00196869" w:rsidRDefault="003A1456" w:rsidP="00196869">
      <w:pPr>
        <w:rPr>
          <w:rFonts w:eastAsiaTheme="minorEastAsia"/>
        </w:rPr>
      </w:pPr>
      <w:r>
        <w:t>The member was given a task on what to do for the code section of the sprint.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B52EBC5" w:rsidR="00196869" w:rsidRDefault="003A1456">
            <w:pPr>
              <w:pStyle w:val="ListBullet"/>
            </w:pPr>
            <w:r>
              <w:t>Coder</w:t>
            </w:r>
          </w:p>
        </w:tc>
        <w:tc>
          <w:tcPr>
            <w:tcW w:w="3060" w:type="dxa"/>
            <w:hideMark/>
          </w:tcPr>
          <w:p w14:paraId="5E075857" w14:textId="7732C5C1" w:rsidR="00196869" w:rsidRDefault="009D4691">
            <w:r>
              <w:t>Terrelle Thomas</w:t>
            </w:r>
          </w:p>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4F4AA404" w:rsidR="00196869" w:rsidRDefault="009D4691">
            <w:pPr>
              <w:pStyle w:val="ListBullet"/>
            </w:pPr>
            <w:r>
              <w:t>Tester</w:t>
            </w:r>
          </w:p>
        </w:tc>
        <w:tc>
          <w:tcPr>
            <w:tcW w:w="3060" w:type="dxa"/>
            <w:hideMark/>
          </w:tcPr>
          <w:p w14:paraId="51EAB6EE" w14:textId="79DF0994" w:rsidR="00196869" w:rsidRDefault="009D4691">
            <w:r>
              <w:t>Ennis</w:t>
            </w:r>
          </w:p>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6A6F7E38" w:rsidR="00196869" w:rsidRDefault="009D4691">
            <w:pPr>
              <w:pStyle w:val="ListBullet"/>
            </w:pPr>
            <w:r>
              <w:lastRenderedPageBreak/>
              <w:t>Zahir Copper</w:t>
            </w:r>
          </w:p>
        </w:tc>
        <w:tc>
          <w:tcPr>
            <w:tcW w:w="3060" w:type="dxa"/>
            <w:tcMar>
              <w:top w:w="0" w:type="dxa"/>
              <w:left w:w="0" w:type="dxa"/>
              <w:bottom w:w="288" w:type="dxa"/>
              <w:right w:w="0" w:type="dxa"/>
            </w:tcMar>
            <w:hideMark/>
          </w:tcPr>
          <w:p w14:paraId="0E1490B1" w14:textId="31BC2F90" w:rsidR="00196869" w:rsidRDefault="009D4691">
            <w:r>
              <w:t>ChatGPT Promopter</w:t>
            </w:r>
          </w:p>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1F70C3"/>
    <w:rsid w:val="003A1456"/>
    <w:rsid w:val="00756E1D"/>
    <w:rsid w:val="009D4691"/>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92A3428A476C423BB2DE03F9A834C938"/>
        <w:category>
          <w:name w:val="General"/>
          <w:gallery w:val="placeholder"/>
        </w:category>
        <w:types>
          <w:type w:val="bbPlcHdr"/>
        </w:types>
        <w:behaviors>
          <w:behavior w:val="content"/>
        </w:behaviors>
        <w:guid w:val="{CE7EF3E6-2EDC-420A-A1FB-6B66314B1571}"/>
      </w:docPartPr>
      <w:docPartBody>
        <w:p w:rsidR="00157CF8" w:rsidRDefault="00000000">
          <w:pPr>
            <w:pStyle w:val="92A3428A476C423BB2DE03F9A834C938"/>
          </w:pPr>
          <w:r>
            <w:t>Enter action items here</w:t>
          </w:r>
        </w:p>
      </w:docPartBody>
    </w:docPart>
    <w:docPart>
      <w:docPartPr>
        <w:name w:val="CBEACF02DFBB40AD89358E58C9BD4F39"/>
        <w:category>
          <w:name w:val="General"/>
          <w:gallery w:val="placeholder"/>
        </w:category>
        <w:types>
          <w:type w:val="bbPlcHdr"/>
        </w:types>
        <w:behaviors>
          <w:behavior w:val="content"/>
        </w:behaviors>
        <w:guid w:val="{8FC4E4CE-0C29-4716-89B9-908CE04B53C3}"/>
      </w:docPartPr>
      <w:docPartBody>
        <w:p w:rsidR="00157CF8" w:rsidRDefault="00000000">
          <w:pPr>
            <w:pStyle w:val="CBEACF02DFBB40AD89358E58C9BD4F39"/>
          </w:pPr>
          <w:r>
            <w:t>Enter person responsible here</w:t>
          </w:r>
        </w:p>
      </w:docPartBody>
    </w:docPart>
    <w:docPart>
      <w:docPartPr>
        <w:name w:val="D874DE5EAA35451F8A937163C64B9F94"/>
        <w:category>
          <w:name w:val="General"/>
          <w:gallery w:val="placeholder"/>
        </w:category>
        <w:types>
          <w:type w:val="bbPlcHdr"/>
        </w:types>
        <w:behaviors>
          <w:behavior w:val="content"/>
        </w:behaviors>
        <w:guid w:val="{DAEDF63A-E17B-4F49-B051-611C8349BB01}"/>
      </w:docPartPr>
      <w:docPartBody>
        <w:p w:rsidR="00157CF8" w:rsidRDefault="00000000">
          <w:pPr>
            <w:pStyle w:val="D874DE5EAA35451F8A937163C64B9F94"/>
          </w:pPr>
          <w:r>
            <w:t>Enter deadline here</w:t>
          </w:r>
        </w:p>
      </w:docPartBody>
    </w:docPart>
    <w:docPart>
      <w:docPartPr>
        <w:name w:val="21E2929697EB4645833DDB00B158D8DB"/>
        <w:category>
          <w:name w:val="General"/>
          <w:gallery w:val="placeholder"/>
        </w:category>
        <w:types>
          <w:type w:val="bbPlcHdr"/>
        </w:types>
        <w:behaviors>
          <w:behavior w:val="content"/>
        </w:behaviors>
        <w:guid w:val="{8F5185E2-8926-4698-B940-EB3D589D34DE}"/>
      </w:docPartPr>
      <w:docPartBody>
        <w:p w:rsidR="00157CF8" w:rsidRDefault="00000000">
          <w:pPr>
            <w:pStyle w:val="21E2929697EB4645833DDB00B158D8DB"/>
          </w:pPr>
          <w:r>
            <w:t>Enter action items here</w:t>
          </w:r>
        </w:p>
      </w:docPartBody>
    </w:docPart>
    <w:docPart>
      <w:docPartPr>
        <w:name w:val="01D438A638304BD5B02E96C92F311054"/>
        <w:category>
          <w:name w:val="General"/>
          <w:gallery w:val="placeholder"/>
        </w:category>
        <w:types>
          <w:type w:val="bbPlcHdr"/>
        </w:types>
        <w:behaviors>
          <w:behavior w:val="content"/>
        </w:behaviors>
        <w:guid w:val="{994072E0-B1BE-47EF-AE3B-2278450A94C2}"/>
      </w:docPartPr>
      <w:docPartBody>
        <w:p w:rsidR="00157CF8" w:rsidRDefault="00000000">
          <w:pPr>
            <w:pStyle w:val="01D438A638304BD5B02E96C92F311054"/>
          </w:pPr>
          <w:r>
            <w:t>Enter person responsible here</w:t>
          </w:r>
        </w:p>
      </w:docPartBody>
    </w:docPart>
    <w:docPart>
      <w:docPartPr>
        <w:name w:val="6D1EF2DF4E6C4DBF890333B9B092F002"/>
        <w:category>
          <w:name w:val="General"/>
          <w:gallery w:val="placeholder"/>
        </w:category>
        <w:types>
          <w:type w:val="bbPlcHdr"/>
        </w:types>
        <w:behaviors>
          <w:behavior w:val="content"/>
        </w:behaviors>
        <w:guid w:val="{4CB19A3D-BDDF-4186-BAF6-9D104FFC020D}"/>
      </w:docPartPr>
      <w:docPartBody>
        <w:p w:rsidR="00157CF8" w:rsidRDefault="00000000">
          <w:pPr>
            <w:pStyle w:val="6D1EF2DF4E6C4DBF890333B9B092F002"/>
          </w:pPr>
          <w:r>
            <w:t>Enter deadline here</w:t>
          </w:r>
        </w:p>
      </w:docPartBody>
    </w:docPart>
    <w:docPart>
      <w:docPartPr>
        <w:name w:val="5422C6CD747C430A93ACFD7E623E2308"/>
        <w:category>
          <w:name w:val="General"/>
          <w:gallery w:val="placeholder"/>
        </w:category>
        <w:types>
          <w:type w:val="bbPlcHdr"/>
        </w:types>
        <w:behaviors>
          <w:behavior w:val="content"/>
        </w:behaviors>
        <w:guid w:val="{0755B8DF-A36B-4A5E-9416-8C097EF13DBD}"/>
      </w:docPartPr>
      <w:docPartBody>
        <w:p w:rsidR="00157CF8" w:rsidRDefault="00000000">
          <w:pPr>
            <w:pStyle w:val="5422C6CD747C430A93ACFD7E623E2308"/>
          </w:pPr>
          <w:r>
            <w:t>Enter action items here</w:t>
          </w:r>
        </w:p>
      </w:docPartBody>
    </w:docPart>
    <w:docPart>
      <w:docPartPr>
        <w:name w:val="55F72F85AC034E35B2AE733253FF7109"/>
        <w:category>
          <w:name w:val="General"/>
          <w:gallery w:val="placeholder"/>
        </w:category>
        <w:types>
          <w:type w:val="bbPlcHdr"/>
        </w:types>
        <w:behaviors>
          <w:behavior w:val="content"/>
        </w:behaviors>
        <w:guid w:val="{F60EC398-CE34-4A26-97B2-9DEAFDC0577C}"/>
      </w:docPartPr>
      <w:docPartBody>
        <w:p w:rsidR="00157CF8" w:rsidRDefault="00000000">
          <w:pPr>
            <w:pStyle w:val="55F72F85AC034E35B2AE733253FF7109"/>
          </w:pPr>
          <w:r>
            <w:t>Enter person responsible here</w:t>
          </w:r>
        </w:p>
      </w:docPartBody>
    </w:docPart>
    <w:docPart>
      <w:docPartPr>
        <w:name w:val="A5E9F297BD8C4531B7D87B605CD903AC"/>
        <w:category>
          <w:name w:val="General"/>
          <w:gallery w:val="placeholder"/>
        </w:category>
        <w:types>
          <w:type w:val="bbPlcHdr"/>
        </w:types>
        <w:behaviors>
          <w:behavior w:val="content"/>
        </w:behaviors>
        <w:guid w:val="{732C474A-4551-4ABF-8965-A2110AE700BB}"/>
      </w:docPartPr>
      <w:docPartBody>
        <w:p w:rsidR="00157CF8" w:rsidRDefault="00000000">
          <w:pPr>
            <w:pStyle w:val="A5E9F297BD8C4531B7D87B605CD903AC"/>
          </w:pPr>
          <w:r>
            <w:t>Enter deadline here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8E7F1C"/>
    <w:rsid w:val="00A863B3"/>
    <w:rsid w:val="00B2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2</TotalTime>
  <Pages>3</Pages>
  <Words>506</Words>
  <Characters>2689</Characters>
  <Application>Microsoft Office Word</Application>
  <DocSecurity>0</DocSecurity>
  <Lines>116</Lines>
  <Paragraphs>118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2024-03-15T01:10:00Z</dcterms:created>
  <dcterms:modified xsi:type="dcterms:W3CDTF">2024-03-15T01:13:00Z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