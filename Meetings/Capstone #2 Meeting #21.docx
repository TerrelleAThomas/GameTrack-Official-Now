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97"/>
        <w:gridCol w:w="2363"/>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2ED87A70" w:rsidR="00196869" w:rsidRDefault="001A0D6B">
            <w:pPr>
              <w:pStyle w:val="Heading3"/>
            </w:pPr>
            <w:r>
              <w:t>4</w:t>
            </w:r>
            <w:r w:rsidR="003A1456">
              <w:t>/</w:t>
            </w:r>
            <w:r w:rsidR="002E4777">
              <w:t>11</w:t>
            </w:r>
            <w:r w:rsidR="003A1456">
              <w:t>/24</w:t>
            </w:r>
          </w:p>
          <w:p w14:paraId="34892B9F" w14:textId="143D6CEE" w:rsidR="00196869" w:rsidRDefault="001A0D6B">
            <w:pPr>
              <w:pStyle w:val="Heading3"/>
            </w:pPr>
            <w:r>
              <w:t>3</w:t>
            </w:r>
            <w:r w:rsidR="00CE1E7E">
              <w:t>:</w:t>
            </w:r>
            <w:r w:rsidR="00515132">
              <w:t>30</w:t>
            </w:r>
            <w:r w:rsidR="00CE1E7E">
              <w:t xml:space="preserve"> </w:t>
            </w:r>
            <w:r w:rsidR="00515132">
              <w:t>P</w:t>
            </w:r>
            <w:r w:rsidR="00CE1E7E">
              <w:t>M</w:t>
            </w:r>
          </w:p>
          <w:p w14:paraId="0D5B4988" w14:textId="61F3D756" w:rsidR="00196869" w:rsidRDefault="00CE1E7E">
            <w:pPr>
              <w:pStyle w:val="Heading3"/>
            </w:pPr>
            <w:r>
              <w:t>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 xml:space="preserve">Terrelle Thomas, Zahir Cooper, Ennis, Xavier </w:t>
            </w:r>
            <w:proofErr w:type="spellStart"/>
            <w:r>
              <w:t>Widly</w:t>
            </w:r>
            <w:proofErr w:type="spellEnd"/>
            <w:r>
              <w:t>,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501"/>
        <w:gridCol w:w="4449"/>
        <w:gridCol w:w="1264"/>
        <w:gridCol w:w="2146"/>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5E31A7C7" w:rsidR="00196869" w:rsidRDefault="00515132">
            <w:r>
              <w:t>Task</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63529E32" w14:textId="22999503" w:rsidR="00CE1E7E" w:rsidRDefault="00CE1E7E" w:rsidP="00CE1E7E">
      <w:pPr>
        <w:rPr>
          <w:rFonts w:eastAsiaTheme="minorEastAsia"/>
        </w:rPr>
      </w:pPr>
      <w:r>
        <w:t xml:space="preserve">The group was shown the current state of the </w:t>
      </w:r>
      <w:r w:rsidR="00515132">
        <w:t>application’s back and front end</w:t>
      </w:r>
      <w:r>
        <w:t>.</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687F96F1" w:rsidR="00196869" w:rsidRDefault="00CE1E7E" w:rsidP="00196869">
      <w:pPr>
        <w:rPr>
          <w:rFonts w:eastAsiaTheme="minorEastAsia"/>
        </w:rPr>
      </w:pPr>
      <w:r>
        <w:t xml:space="preserve">The group showed the progress they are currently </w:t>
      </w:r>
      <w:r w:rsidR="002D4476">
        <w:t>making</w:t>
      </w:r>
      <w:r w:rsidR="00515132">
        <w:t xml:space="preserve">, and </w:t>
      </w:r>
      <w:r w:rsidR="002D4476">
        <w:t>final preparations was made for the presentation.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1"/>
        <w:gridCol w:w="2830"/>
        <w:gridCol w:w="1729"/>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01CE9A42" w:rsidR="00196869" w:rsidRDefault="00196869">
            <w:pPr>
              <w:pStyle w:val="ListBullet"/>
            </w:pPr>
          </w:p>
        </w:tc>
        <w:tc>
          <w:tcPr>
            <w:tcW w:w="3060" w:type="dxa"/>
            <w:hideMark/>
          </w:tcPr>
          <w:p w14:paraId="21818716" w14:textId="7084C80E" w:rsidR="00196869" w:rsidRDefault="00196869"/>
        </w:tc>
        <w:tc>
          <w:tcPr>
            <w:tcW w:w="1854" w:type="dxa"/>
            <w:hideMark/>
          </w:tcPr>
          <w:p w14:paraId="012820E0" w14:textId="7F92E726" w:rsidR="00196869" w:rsidRDefault="00196869"/>
        </w:tc>
      </w:tr>
      <w:tr w:rsidR="00196869" w14:paraId="52799E49" w14:textId="77777777" w:rsidTr="00196869">
        <w:tc>
          <w:tcPr>
            <w:tcW w:w="5310" w:type="dxa"/>
            <w:hideMark/>
          </w:tcPr>
          <w:p w14:paraId="41C50A67" w14:textId="5B777987" w:rsidR="00196869" w:rsidRDefault="00196869">
            <w:pPr>
              <w:pStyle w:val="ListBullet"/>
            </w:pPr>
          </w:p>
        </w:tc>
        <w:tc>
          <w:tcPr>
            <w:tcW w:w="3060" w:type="dxa"/>
            <w:hideMark/>
          </w:tcPr>
          <w:p w14:paraId="3F2CE81C" w14:textId="30FBB826" w:rsidR="00196869" w:rsidRDefault="00196869"/>
        </w:tc>
        <w:tc>
          <w:tcPr>
            <w:tcW w:w="1854" w:type="dxa"/>
            <w:hideMark/>
          </w:tcPr>
          <w:p w14:paraId="38D15A15" w14:textId="4D3C3F65" w:rsidR="00196869" w:rsidRDefault="00196869"/>
        </w:tc>
      </w:tr>
      <w:tr w:rsidR="00196869" w14:paraId="763E1B33" w14:textId="77777777" w:rsidTr="00196869">
        <w:tc>
          <w:tcPr>
            <w:tcW w:w="5310" w:type="dxa"/>
            <w:tcMar>
              <w:top w:w="0" w:type="dxa"/>
              <w:left w:w="0" w:type="dxa"/>
              <w:bottom w:w="288" w:type="dxa"/>
              <w:right w:w="0" w:type="dxa"/>
            </w:tcMar>
            <w:hideMark/>
          </w:tcPr>
          <w:p w14:paraId="1EBA3B60" w14:textId="2837CC1B" w:rsidR="00196869" w:rsidRDefault="00196869">
            <w:pPr>
              <w:pStyle w:val="ListBullet"/>
            </w:pPr>
          </w:p>
        </w:tc>
        <w:tc>
          <w:tcPr>
            <w:tcW w:w="3060" w:type="dxa"/>
            <w:tcMar>
              <w:top w:w="0" w:type="dxa"/>
              <w:left w:w="0" w:type="dxa"/>
              <w:bottom w:w="288" w:type="dxa"/>
              <w:right w:w="0" w:type="dxa"/>
            </w:tcMar>
            <w:hideMark/>
          </w:tcPr>
          <w:p w14:paraId="69849815" w14:textId="4891334C" w:rsidR="00196869" w:rsidRDefault="00196869"/>
        </w:tc>
        <w:tc>
          <w:tcPr>
            <w:tcW w:w="1854" w:type="dxa"/>
            <w:tcMar>
              <w:top w:w="0" w:type="dxa"/>
              <w:left w:w="0" w:type="dxa"/>
              <w:bottom w:w="288" w:type="dxa"/>
              <w:right w:w="0" w:type="dxa"/>
            </w:tcMar>
            <w:hideMark/>
          </w:tcPr>
          <w:p w14:paraId="1ECB3F0A" w14:textId="1B58D412" w:rsidR="00196869" w:rsidRDefault="00196869"/>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509"/>
        <w:gridCol w:w="4443"/>
        <w:gridCol w:w="1268"/>
        <w:gridCol w:w="2140"/>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533AC163" w:rsidR="00196869" w:rsidRDefault="00196869"/>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28456A86" w14:textId="53A5F6CB" w:rsidR="00196869" w:rsidRDefault="00000000" w:rsidP="00CE1E7E">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1"/>
        <w:gridCol w:w="2830"/>
        <w:gridCol w:w="1729"/>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0F9A2B0" w:rsidR="00196869" w:rsidRDefault="00196869">
            <w:pPr>
              <w:pStyle w:val="ListBullet"/>
            </w:pPr>
          </w:p>
        </w:tc>
        <w:tc>
          <w:tcPr>
            <w:tcW w:w="3060" w:type="dxa"/>
            <w:hideMark/>
          </w:tcPr>
          <w:p w14:paraId="5E075857" w14:textId="1B9CBD50" w:rsidR="00196869" w:rsidRDefault="00196869"/>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7912E030" w:rsidR="00196869" w:rsidRDefault="00196869">
            <w:pPr>
              <w:pStyle w:val="ListBullet"/>
            </w:pPr>
          </w:p>
        </w:tc>
        <w:tc>
          <w:tcPr>
            <w:tcW w:w="3060" w:type="dxa"/>
            <w:hideMark/>
          </w:tcPr>
          <w:p w14:paraId="51EAB6EE" w14:textId="2E1E47ED" w:rsidR="00196869" w:rsidRDefault="00196869"/>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129C3DE5" w:rsidR="00196869" w:rsidRDefault="00196869">
            <w:pPr>
              <w:pStyle w:val="ListBullet"/>
            </w:pPr>
          </w:p>
        </w:tc>
        <w:tc>
          <w:tcPr>
            <w:tcW w:w="3060" w:type="dxa"/>
            <w:tcMar>
              <w:top w:w="0" w:type="dxa"/>
              <w:left w:w="0" w:type="dxa"/>
              <w:bottom w:w="288" w:type="dxa"/>
              <w:right w:w="0" w:type="dxa"/>
            </w:tcMar>
            <w:hideMark/>
          </w:tcPr>
          <w:p w14:paraId="0E1490B1" w14:textId="6F53D9CE" w:rsidR="00196869" w:rsidRDefault="00196869"/>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1A0D6B"/>
    <w:rsid w:val="002D4476"/>
    <w:rsid w:val="002E4777"/>
    <w:rsid w:val="003A1456"/>
    <w:rsid w:val="00515132"/>
    <w:rsid w:val="00756E1D"/>
    <w:rsid w:val="009D4691"/>
    <w:rsid w:val="009E7AC3"/>
    <w:rsid w:val="00C77039"/>
    <w:rsid w:val="00CE1E7E"/>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157CF8"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157CF8"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157CF8"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157CF8"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157CF8"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157CF8"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157CF8"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157CF8"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157CF8"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157CF8"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157CF8"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157CF8"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157CF8"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157CF8"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157CF8"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157CF8"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157CF8"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157CF8"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157CF8"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157CF8"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157CF8"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157CF8" w:rsidRDefault="00000000">
          <w:pPr>
            <w:pStyle w:val="59D4976F25DF4C49BDD272A13C4A788F"/>
          </w:pPr>
          <w:r>
            <w:t>Deadline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157CF8"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157CF8"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157CF8"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157CF8"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157CF8"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157CF8"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157CF8"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157CF8"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157CF8"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157CF8"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157CF8"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157CF8"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157CF8"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157CF8"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157CF8"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157CF8"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157CF8"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157CF8"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157CF8"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157CF8"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157CF8"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157CF8"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157CF8"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157CF8"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157CF8"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157CF8"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157CF8"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157CF8"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157CF8"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157CF8"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157CF8"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157CF8"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157CF8"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157CF8"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157CF8"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157CF8"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157CF8"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0A3D65"/>
    <w:rsid w:val="00157CF8"/>
    <w:rsid w:val="00853E5D"/>
    <w:rsid w:val="008E7F1C"/>
    <w:rsid w:val="00A863B3"/>
    <w:rsid w:val="00AB6723"/>
    <w:rsid w:val="00E6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0</TotalTime>
  <Pages>3</Pages>
  <Words>430</Words>
  <Characters>2298</Characters>
  <Application>Microsoft Office Word</Application>
  <DocSecurity>0</DocSecurity>
  <Lines>114</Lines>
  <Paragraphs>101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2024-04-13T01:48:00Z</dcterms:created>
  <dcterms:modified xsi:type="dcterms:W3CDTF">2024-04-13T01:48:00Z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