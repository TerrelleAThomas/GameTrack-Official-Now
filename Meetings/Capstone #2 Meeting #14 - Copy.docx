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597CF148" w:rsidR="00196869" w:rsidRDefault="00756E1D">
            <w:pPr>
              <w:pStyle w:val="Heading3"/>
            </w:pPr>
            <w:r>
              <w:t>3</w:t>
            </w:r>
            <w:r w:rsidR="003A1456">
              <w:t>/</w:t>
            </w:r>
            <w:r>
              <w:t>1</w:t>
            </w:r>
            <w:r w:rsidR="00515132">
              <w:t>8</w:t>
            </w:r>
            <w:r w:rsidR="003A1456">
              <w:t>/24</w:t>
            </w:r>
          </w:p>
          <w:p w14:paraId="34892B9F" w14:textId="49F9ED60" w:rsidR="00196869" w:rsidRDefault="00CE1E7E">
            <w:pPr>
              <w:pStyle w:val="Heading3"/>
            </w:pPr>
            <w:r>
              <w:t>1:</w:t>
            </w:r>
            <w:r w:rsidR="00515132">
              <w:t>30</w:t>
            </w:r>
            <w:r>
              <w:t xml:space="preserve"> </w:t>
            </w:r>
            <w:r w:rsidR="00515132">
              <w:t>P</w:t>
            </w:r>
            <w:r>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Terrelle Thomas, Zahir Cooper, Ennis, Xavier Widly,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1EB66E39" w:rsidR="00196869" w:rsidRDefault="00CE1E7E" w:rsidP="00196869">
      <w:pPr>
        <w:rPr>
          <w:rFonts w:eastAsiaTheme="minorEastAsia"/>
        </w:rPr>
      </w:pPr>
      <w:r>
        <w:t>The group showed the progress they are currently on now</w:t>
      </w:r>
      <w:r w:rsidR="00515132">
        <w:t>, and the task was given to the different members.</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7"/>
        <w:gridCol w:w="2794"/>
        <w:gridCol w:w="1739"/>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245E9BCC" w:rsidR="00196869" w:rsidRDefault="00515132">
            <w:pPr>
              <w:pStyle w:val="ListBullet"/>
            </w:pPr>
            <w:r>
              <w:t>Data Population</w:t>
            </w:r>
          </w:p>
        </w:tc>
        <w:tc>
          <w:tcPr>
            <w:tcW w:w="3060" w:type="dxa"/>
            <w:hideMark/>
          </w:tcPr>
          <w:p w14:paraId="21818716" w14:textId="4E370D37" w:rsidR="00196869" w:rsidRDefault="00515132">
            <w:r>
              <w:t>Ennis, Xavier Widly</w:t>
            </w:r>
          </w:p>
        </w:tc>
        <w:tc>
          <w:tcPr>
            <w:tcW w:w="1854" w:type="dxa"/>
            <w:hideMark/>
          </w:tcPr>
          <w:p w14:paraId="012820E0" w14:textId="5F73F3B3" w:rsidR="00196869" w:rsidRDefault="00515132">
            <w:r>
              <w:t>Wednesday</w:t>
            </w:r>
          </w:p>
        </w:tc>
      </w:tr>
      <w:tr w:rsidR="00196869" w14:paraId="52799E49" w14:textId="77777777" w:rsidTr="00196869">
        <w:tc>
          <w:tcPr>
            <w:tcW w:w="5310" w:type="dxa"/>
            <w:hideMark/>
          </w:tcPr>
          <w:p w14:paraId="41C50A67" w14:textId="796347BD" w:rsidR="00196869" w:rsidRDefault="00515132">
            <w:pPr>
              <w:pStyle w:val="ListBullet"/>
            </w:pPr>
            <w:r>
              <w:t>Prompter</w:t>
            </w:r>
          </w:p>
        </w:tc>
        <w:tc>
          <w:tcPr>
            <w:tcW w:w="3060" w:type="dxa"/>
            <w:hideMark/>
          </w:tcPr>
          <w:p w14:paraId="3F2CE81C" w14:textId="309DBAD4" w:rsidR="00196869" w:rsidRDefault="00515132">
            <w:r>
              <w:t>Zahir Cooper</w:t>
            </w:r>
          </w:p>
        </w:tc>
        <w:tc>
          <w:tcPr>
            <w:tcW w:w="1854" w:type="dxa"/>
            <w:hideMark/>
          </w:tcPr>
          <w:p w14:paraId="38D15A15" w14:textId="64B15956" w:rsidR="00196869" w:rsidRDefault="00515132">
            <w:r>
              <w:t>Wednesday</w:t>
            </w:r>
          </w:p>
        </w:tc>
      </w:tr>
      <w:tr w:rsidR="00196869" w14:paraId="763E1B33" w14:textId="77777777" w:rsidTr="00196869">
        <w:tc>
          <w:tcPr>
            <w:tcW w:w="5310" w:type="dxa"/>
            <w:tcMar>
              <w:top w:w="0" w:type="dxa"/>
              <w:left w:w="0" w:type="dxa"/>
              <w:bottom w:w="288" w:type="dxa"/>
              <w:right w:w="0" w:type="dxa"/>
            </w:tcMar>
            <w:hideMark/>
          </w:tcPr>
          <w:p w14:paraId="1EBA3B60" w14:textId="082CDEBB" w:rsidR="00196869" w:rsidRDefault="00515132">
            <w:pPr>
              <w:pStyle w:val="ListBullet"/>
            </w:pPr>
            <w:r>
              <w:t>Practice For Presentation</w:t>
            </w:r>
          </w:p>
        </w:tc>
        <w:tc>
          <w:tcPr>
            <w:tcW w:w="3060" w:type="dxa"/>
            <w:tcMar>
              <w:top w:w="0" w:type="dxa"/>
              <w:left w:w="0" w:type="dxa"/>
              <w:bottom w:w="288" w:type="dxa"/>
              <w:right w:w="0" w:type="dxa"/>
            </w:tcMar>
            <w:hideMark/>
          </w:tcPr>
          <w:p w14:paraId="69849815" w14:textId="7F2D7B83" w:rsidR="00196869" w:rsidRDefault="00515132">
            <w:r>
              <w:t>Jamal</w:t>
            </w:r>
          </w:p>
        </w:tc>
        <w:tc>
          <w:tcPr>
            <w:tcW w:w="1854" w:type="dxa"/>
            <w:tcMar>
              <w:top w:w="0" w:type="dxa"/>
              <w:left w:w="0" w:type="dxa"/>
              <w:bottom w:w="288" w:type="dxa"/>
              <w:right w:w="0" w:type="dxa"/>
            </w:tcMar>
            <w:hideMark/>
          </w:tcPr>
          <w:p w14:paraId="1ECB3F0A" w14:textId="3E048F88" w:rsidR="00196869" w:rsidRDefault="00515132">
            <w:r>
              <w:t>Wednesday</w:t>
            </w:r>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515132"/>
    <w:rsid w:val="00756E1D"/>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E7F1C"/>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7</TotalTime>
  <Pages>3</Pages>
  <Words>445</Words>
  <Characters>2389</Characters>
  <Application>Microsoft Office Word</Application>
  <DocSecurity>0</DocSecurity>
  <Lines>113</Lines>
  <Paragraphs>104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2024-03-15T01:14:00Z</dcterms:created>
  <dcterms:modified xsi:type="dcterms:W3CDTF">2024-03-19T03:06:00Z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