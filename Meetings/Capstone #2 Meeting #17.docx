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97"/>
        <w:gridCol w:w="2363"/>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62AE2B97" w:rsidR="00196869" w:rsidRDefault="00756E1D">
            <w:pPr>
              <w:pStyle w:val="Heading3"/>
            </w:pPr>
            <w:r>
              <w:t>3</w:t>
            </w:r>
            <w:r w:rsidR="003A1456">
              <w:t>/</w:t>
            </w:r>
            <w:r w:rsidR="004C677E">
              <w:t>2</w:t>
            </w:r>
            <w:r w:rsidR="00535CEB">
              <w:t>8</w:t>
            </w:r>
            <w:r w:rsidR="003A1456">
              <w:t>/24</w:t>
            </w:r>
          </w:p>
          <w:p w14:paraId="34892B9F" w14:textId="734E9E8C" w:rsidR="00196869" w:rsidRDefault="004C677E">
            <w:pPr>
              <w:pStyle w:val="Heading3"/>
            </w:pPr>
            <w:r>
              <w:t>3</w:t>
            </w:r>
            <w:r w:rsidR="00CE1E7E">
              <w:t>:</w:t>
            </w:r>
            <w:r w:rsidR="00515132">
              <w:t>30</w:t>
            </w:r>
            <w:r w:rsidR="00CE1E7E">
              <w:t xml:space="preserve"> </w:t>
            </w:r>
            <w:r w:rsidR="00515132">
              <w:t>P</w:t>
            </w:r>
            <w:r w:rsidR="00CE1E7E">
              <w:t>M</w:t>
            </w:r>
          </w:p>
          <w:p w14:paraId="0D5B4988" w14:textId="61F3D756" w:rsidR="00196869" w:rsidRDefault="00CE1E7E">
            <w:pPr>
              <w:pStyle w:val="Heading3"/>
            </w:pPr>
            <w:r>
              <w:t>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 xml:space="preserve">Terrelle Thomas, Zahir Cooper, Ennis, Xavier </w:t>
            </w:r>
            <w:proofErr w:type="spellStart"/>
            <w:r>
              <w:t>Widly</w:t>
            </w:r>
            <w:proofErr w:type="spellEnd"/>
            <w:r>
              <w:t>,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501"/>
        <w:gridCol w:w="4449"/>
        <w:gridCol w:w="1264"/>
        <w:gridCol w:w="2146"/>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5E31A7C7" w:rsidR="00196869" w:rsidRDefault="00515132">
            <w:r>
              <w:t>Task</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63529E32" w14:textId="22999503" w:rsidR="00CE1E7E" w:rsidRDefault="00CE1E7E" w:rsidP="00CE1E7E">
      <w:pPr>
        <w:rPr>
          <w:rFonts w:eastAsiaTheme="minorEastAsia"/>
        </w:rPr>
      </w:pPr>
      <w:r>
        <w:t xml:space="preserve">The group was shown the current state of the </w:t>
      </w:r>
      <w:r w:rsidR="00515132">
        <w:t>application’s back and front end</w:t>
      </w:r>
      <w:r>
        <w:t>.</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5B16C8CB" w:rsidR="00196869" w:rsidRDefault="00CE1E7E" w:rsidP="00196869">
      <w:pPr>
        <w:rPr>
          <w:rFonts w:eastAsiaTheme="minorEastAsia"/>
        </w:rPr>
      </w:pPr>
      <w:r>
        <w:t xml:space="preserve">The group showed the progress they are currently </w:t>
      </w:r>
      <w:r w:rsidR="004C677E">
        <w:t>making</w:t>
      </w:r>
      <w:r w:rsidR="00515132">
        <w:t>, and the task was given to the different members.</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22"/>
        <w:gridCol w:w="2798"/>
        <w:gridCol w:w="1740"/>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2584BD88" w:rsidR="00196869" w:rsidRDefault="004C677E">
            <w:pPr>
              <w:pStyle w:val="ListBullet"/>
            </w:pPr>
            <w:r>
              <w:t>Report, Delete/Add</w:t>
            </w:r>
          </w:p>
        </w:tc>
        <w:tc>
          <w:tcPr>
            <w:tcW w:w="3060" w:type="dxa"/>
            <w:hideMark/>
          </w:tcPr>
          <w:p w14:paraId="21818716" w14:textId="5AA1C0CC" w:rsidR="00196869" w:rsidRDefault="004C677E">
            <w:r>
              <w:t>Terrelle Thomas</w:t>
            </w:r>
          </w:p>
        </w:tc>
        <w:tc>
          <w:tcPr>
            <w:tcW w:w="1854" w:type="dxa"/>
            <w:hideMark/>
          </w:tcPr>
          <w:p w14:paraId="012820E0" w14:textId="5F73F3B3" w:rsidR="00196869" w:rsidRDefault="00515132">
            <w:r>
              <w:t>Wednesday</w:t>
            </w:r>
          </w:p>
        </w:tc>
      </w:tr>
      <w:tr w:rsidR="00196869" w14:paraId="52799E49" w14:textId="77777777" w:rsidTr="00196869">
        <w:tc>
          <w:tcPr>
            <w:tcW w:w="5310" w:type="dxa"/>
            <w:hideMark/>
          </w:tcPr>
          <w:p w14:paraId="41C50A67" w14:textId="13FCE14F" w:rsidR="00196869" w:rsidRDefault="004C677E">
            <w:pPr>
              <w:pStyle w:val="ListBullet"/>
            </w:pPr>
            <w:r>
              <w:t>Removes a Comment</w:t>
            </w:r>
          </w:p>
        </w:tc>
        <w:tc>
          <w:tcPr>
            <w:tcW w:w="3060" w:type="dxa"/>
            <w:hideMark/>
          </w:tcPr>
          <w:p w14:paraId="3F2CE81C" w14:textId="309DBAD4" w:rsidR="00196869" w:rsidRDefault="00515132">
            <w:r>
              <w:t>Zahir Cooper</w:t>
            </w:r>
          </w:p>
        </w:tc>
        <w:tc>
          <w:tcPr>
            <w:tcW w:w="1854" w:type="dxa"/>
            <w:hideMark/>
          </w:tcPr>
          <w:p w14:paraId="38D15A15" w14:textId="64B15956" w:rsidR="00196869" w:rsidRDefault="00515132">
            <w:r>
              <w:t>Wednesday</w:t>
            </w:r>
          </w:p>
        </w:tc>
      </w:tr>
      <w:tr w:rsidR="00196869" w14:paraId="763E1B33" w14:textId="77777777" w:rsidTr="00196869">
        <w:tc>
          <w:tcPr>
            <w:tcW w:w="5310" w:type="dxa"/>
            <w:tcMar>
              <w:top w:w="0" w:type="dxa"/>
              <w:left w:w="0" w:type="dxa"/>
              <w:bottom w:w="288" w:type="dxa"/>
              <w:right w:w="0" w:type="dxa"/>
            </w:tcMar>
            <w:hideMark/>
          </w:tcPr>
          <w:p w14:paraId="1EBA3B60" w14:textId="55374F77" w:rsidR="00196869" w:rsidRDefault="004C677E">
            <w:pPr>
              <w:pStyle w:val="ListBullet"/>
            </w:pPr>
            <w:r>
              <w:t>A Gamer Plays a Game</w:t>
            </w:r>
          </w:p>
        </w:tc>
        <w:tc>
          <w:tcPr>
            <w:tcW w:w="3060" w:type="dxa"/>
            <w:tcMar>
              <w:top w:w="0" w:type="dxa"/>
              <w:left w:w="0" w:type="dxa"/>
              <w:bottom w:w="288" w:type="dxa"/>
              <w:right w:w="0" w:type="dxa"/>
            </w:tcMar>
            <w:hideMark/>
          </w:tcPr>
          <w:p w14:paraId="69849815" w14:textId="3209A89A" w:rsidR="00196869" w:rsidRDefault="00515132">
            <w:r>
              <w:t>Jamal</w:t>
            </w:r>
            <w:r w:rsidR="004C677E">
              <w:t xml:space="preserve"> and Xavier</w:t>
            </w:r>
          </w:p>
        </w:tc>
        <w:tc>
          <w:tcPr>
            <w:tcW w:w="1854" w:type="dxa"/>
            <w:tcMar>
              <w:top w:w="0" w:type="dxa"/>
              <w:left w:w="0" w:type="dxa"/>
              <w:bottom w:w="288" w:type="dxa"/>
              <w:right w:w="0" w:type="dxa"/>
            </w:tcMar>
            <w:hideMark/>
          </w:tcPr>
          <w:p w14:paraId="1ECB3F0A" w14:textId="3E048F88" w:rsidR="00196869" w:rsidRDefault="00515132">
            <w:r>
              <w:t>Wednesday</w:t>
            </w:r>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509"/>
        <w:gridCol w:w="4443"/>
        <w:gridCol w:w="1268"/>
        <w:gridCol w:w="2140"/>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533AC163" w:rsidR="00196869" w:rsidRDefault="00196869"/>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28456A86" w14:textId="53A5F6CB" w:rsidR="00196869" w:rsidRDefault="00000000" w:rsidP="00CE1E7E">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01"/>
        <w:gridCol w:w="2830"/>
        <w:gridCol w:w="1729"/>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0F9A2B0" w:rsidR="00196869" w:rsidRDefault="00196869">
            <w:pPr>
              <w:pStyle w:val="ListBullet"/>
            </w:pPr>
          </w:p>
        </w:tc>
        <w:tc>
          <w:tcPr>
            <w:tcW w:w="3060" w:type="dxa"/>
            <w:hideMark/>
          </w:tcPr>
          <w:p w14:paraId="5E075857" w14:textId="1B9CBD50" w:rsidR="00196869" w:rsidRDefault="00196869"/>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7912E030" w:rsidR="00196869" w:rsidRDefault="00196869">
            <w:pPr>
              <w:pStyle w:val="ListBullet"/>
            </w:pPr>
          </w:p>
        </w:tc>
        <w:tc>
          <w:tcPr>
            <w:tcW w:w="3060" w:type="dxa"/>
            <w:hideMark/>
          </w:tcPr>
          <w:p w14:paraId="51EAB6EE" w14:textId="2E1E47ED" w:rsidR="00196869" w:rsidRDefault="00196869"/>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129C3DE5" w:rsidR="00196869" w:rsidRDefault="00196869">
            <w:pPr>
              <w:pStyle w:val="ListBullet"/>
            </w:pPr>
          </w:p>
        </w:tc>
        <w:tc>
          <w:tcPr>
            <w:tcW w:w="3060" w:type="dxa"/>
            <w:tcMar>
              <w:top w:w="0" w:type="dxa"/>
              <w:left w:w="0" w:type="dxa"/>
              <w:bottom w:w="288" w:type="dxa"/>
              <w:right w:w="0" w:type="dxa"/>
            </w:tcMar>
            <w:hideMark/>
          </w:tcPr>
          <w:p w14:paraId="0E1490B1" w14:textId="6F53D9CE" w:rsidR="00196869" w:rsidRDefault="00196869"/>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3A1456"/>
    <w:rsid w:val="004C677E"/>
    <w:rsid w:val="004D4D9D"/>
    <w:rsid w:val="00515132"/>
    <w:rsid w:val="00535CEB"/>
    <w:rsid w:val="00756E1D"/>
    <w:rsid w:val="00824D6E"/>
    <w:rsid w:val="009D4691"/>
    <w:rsid w:val="009E7AC3"/>
    <w:rsid w:val="00C77039"/>
    <w:rsid w:val="00CE1E7E"/>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 w:id="210070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157CF8"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157CF8"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157CF8"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157CF8"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157CF8"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157CF8"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157CF8"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157CF8"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157CF8"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157CF8"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157CF8"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157CF8"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157CF8"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157CF8"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157CF8"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157CF8"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157CF8"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157CF8"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157CF8"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157CF8"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157CF8"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157CF8" w:rsidRDefault="00000000">
          <w:pPr>
            <w:pStyle w:val="59D4976F25DF4C49BDD272A13C4A788F"/>
          </w:pPr>
          <w:r>
            <w:t>Deadline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157CF8"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157CF8"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157CF8"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157CF8"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157CF8"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157CF8"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157CF8"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157CF8"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157CF8"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157CF8"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157CF8"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157CF8"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157CF8"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157CF8"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157CF8"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157CF8"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157CF8"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157CF8"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157CF8"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157CF8"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157CF8"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157CF8"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157CF8"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157CF8"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157CF8"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157CF8"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157CF8"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157CF8"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157CF8"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157CF8"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157CF8"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157CF8"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157CF8"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157CF8"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157CF8"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157CF8"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157CF8"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157CF8"/>
    <w:rsid w:val="00507BFC"/>
    <w:rsid w:val="008E7F1C"/>
    <w:rsid w:val="00A863B3"/>
    <w:rsid w:val="00AB6723"/>
    <w:rsid w:val="00E6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29</TotalTime>
  <Pages>3</Pages>
  <Words>431</Words>
  <Characters>2298</Characters>
  <Application>Microsoft Office Word</Application>
  <DocSecurity>0</DocSecurity>
  <Lines>109</Lines>
  <Paragraphs>90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3</cp:revision>
  <dcterms:created xsi:type="dcterms:W3CDTF">2024-03-28T04:01:00Z</dcterms:created>
  <dcterms:modified xsi:type="dcterms:W3CDTF">2024-03-28T05:19:00Z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