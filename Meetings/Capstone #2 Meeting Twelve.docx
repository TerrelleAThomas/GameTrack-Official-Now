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1"/>
        <w:gridCol w:w="2369"/>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35020061" w:rsidR="00196869" w:rsidRDefault="003A1456" w:rsidP="00257789">
            <w:pPr>
              <w:pStyle w:val="Heading3"/>
            </w:pPr>
            <w:r>
              <w:t>2/2</w:t>
            </w:r>
            <w:r w:rsidR="00257789">
              <w:t>9</w:t>
            </w:r>
            <w:r>
              <w:t>/24</w:t>
            </w:r>
          </w:p>
          <w:p w14:paraId="34892B9F" w14:textId="15A104C6" w:rsidR="00196869" w:rsidRDefault="003A1456">
            <w:pPr>
              <w:pStyle w:val="Heading3"/>
            </w:pPr>
            <w:r>
              <w:t>2:00pm</w:t>
            </w:r>
          </w:p>
          <w:p w14:paraId="0D5B4988" w14:textId="35DC6CB3" w:rsidR="00196869" w:rsidRDefault="003A1456">
            <w:pPr>
              <w:pStyle w:val="Heading3"/>
            </w:pPr>
            <w:r>
              <w:t>Sunroom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Terrelle Thomas, Zahir Cooper, Ennis, Xavier Widly,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3"/>
        <w:gridCol w:w="4474"/>
        <w:gridCol w:w="1259"/>
        <w:gridCol w:w="2134"/>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74A2830D" w:rsidR="00196869" w:rsidRDefault="007B4F01">
            <w:r>
              <w:t>Back-End/Front End</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201CEDBE" w:rsidR="00196869" w:rsidRDefault="007B4F01" w:rsidP="00196869">
      <w:pPr>
        <w:rPr>
          <w:rFonts w:eastAsiaTheme="minorEastAsia"/>
        </w:rPr>
      </w:pPr>
      <w:r>
        <w:t>Group Worked on the backend and front end.</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2F55D099" w:rsidR="00196869" w:rsidRDefault="007B4F01" w:rsidP="00196869">
      <w:pPr>
        <w:rPr>
          <w:rFonts w:eastAsiaTheme="minorEastAsia"/>
        </w:rPr>
      </w:pPr>
      <w:r>
        <w:t>Worked on the front-end and back-end of the application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1"/>
        <w:gridCol w:w="4498"/>
        <w:gridCol w:w="1259"/>
        <w:gridCol w:w="2112"/>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12808D34" w:rsidR="00196869" w:rsidRDefault="007B4F01">
            <w:r>
              <w:t>Presentation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1BE5806C" w:rsidR="00196869" w:rsidRDefault="003A1456" w:rsidP="00196869">
      <w:pPr>
        <w:rPr>
          <w:rFonts w:eastAsiaTheme="minorEastAsia"/>
        </w:rPr>
      </w:pPr>
      <w:r>
        <w:t xml:space="preserve">The group was shown the current state of </w:t>
      </w:r>
      <w:r w:rsidR="007B4F01">
        <w:t>the presentation and given suggestions of how the presentation should look like</w:t>
      </w:r>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3A836E6" w:rsidR="00196869" w:rsidRDefault="007B4F01" w:rsidP="00196869">
      <w:pPr>
        <w:rPr>
          <w:rFonts w:eastAsiaTheme="minorEastAsia"/>
        </w:rPr>
      </w:pPr>
      <w:r>
        <w:t>The group work on the presentation and continue to finish it.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ChatGPT Promopter</w:t>
            </w:r>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257789"/>
    <w:rsid w:val="003A1456"/>
    <w:rsid w:val="007B4F01"/>
    <w:rsid w:val="009D4691"/>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642B2C"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642B2C"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642B2C"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642B2C"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642B2C"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642B2C"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642B2C"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642B2C"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642B2C"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642B2C"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642B2C"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642B2C"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642B2C"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642B2C"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642B2C"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642B2C"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642B2C"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642B2C"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642B2C"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642B2C"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642B2C"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642B2C"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642B2C"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642B2C"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642B2C"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642B2C"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642B2C"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642B2C"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642B2C"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642B2C"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642B2C"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642B2C"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642B2C"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642B2C"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642B2C"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642B2C"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642B2C"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642B2C"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642B2C"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642B2C"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642B2C"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642B2C"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642B2C"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642B2C"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642B2C"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642B2C"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642B2C"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642B2C"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642B2C"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642B2C"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642B2C"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642B2C"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642B2C"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642B2C"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642B2C"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642B2C"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642B2C"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642B2C"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642B2C"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642B2C"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642B2C"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642B2C"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642B2C"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642B2C"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642B2C"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642B2C"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642B2C"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642B2C"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626FE8"/>
    <w:rsid w:val="00642B2C"/>
    <w:rsid w:val="008E7F1C"/>
    <w:rsid w:val="00F1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18</TotalTime>
  <Pages>3</Pages>
  <Words>490</Words>
  <Characters>2649</Characters>
  <Application>Microsoft Office Word</Application>
  <DocSecurity>0</DocSecurity>
  <Lines>120</Lines>
  <Paragraphs>116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2024-02-26T01:32:00Z</dcterms:created>
  <dcterms:modified xsi:type="dcterms:W3CDTF">2024-03-02T03:22:00Z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