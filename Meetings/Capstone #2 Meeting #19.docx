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000"/>
        <w:gridCol w:w="2360"/>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7174B298" w:rsidR="00196869" w:rsidRDefault="00367EE6">
            <w:pPr>
              <w:pStyle w:val="Heading3"/>
            </w:pPr>
            <w:r>
              <w:t>4</w:t>
            </w:r>
            <w:r w:rsidR="003A1456">
              <w:t>/</w:t>
            </w:r>
            <w:r w:rsidR="00566566">
              <w:t>2</w:t>
            </w:r>
            <w:r w:rsidR="003A1456">
              <w:t>/24</w:t>
            </w:r>
          </w:p>
          <w:p w14:paraId="34892B9F" w14:textId="059D992F" w:rsidR="00196869" w:rsidRDefault="00756E1D">
            <w:pPr>
              <w:pStyle w:val="Heading3"/>
            </w:pPr>
            <w:r>
              <w:t>3</w:t>
            </w:r>
            <w:r w:rsidR="003A1456">
              <w:t>:</w:t>
            </w:r>
            <w:r>
              <w:t>3</w:t>
            </w:r>
            <w:r w:rsidR="003A1456">
              <w:t>0pm</w:t>
            </w:r>
          </w:p>
          <w:p w14:paraId="0D5B4988" w14:textId="054F90A3" w:rsidR="00196869" w:rsidRDefault="00367EE6">
            <w:pPr>
              <w:pStyle w:val="Heading3"/>
            </w:pPr>
            <w:r>
              <w:t>In-Person</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Terrelle Thomas, Zahir Cooper, Ennis, Xavier Widly,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36E1FC0B" w:rsidR="00196869" w:rsidRDefault="003A1456">
            <w:r>
              <w:t>Scrum Master</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7527D20E" w:rsidR="00196869" w:rsidRDefault="003A1456" w:rsidP="00196869">
      <w:pPr>
        <w:rPr>
          <w:rFonts w:eastAsiaTheme="minorEastAsia"/>
        </w:rPr>
      </w:pPr>
      <w:r>
        <w:t>The group chose who will be the scrum master and presenter for this week’s presentation.</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802A715" w:rsidR="00196869" w:rsidRDefault="003A1456" w:rsidP="00196869">
      <w:pPr>
        <w:rPr>
          <w:rFonts w:eastAsiaTheme="minorEastAsia"/>
        </w:rPr>
      </w:pPr>
      <w:r>
        <w:t>It was decided tha</w:t>
      </w:r>
      <w:r w:rsidR="00367EE6">
        <w:t>t Xavier Widly</w:t>
      </w:r>
      <w:r w:rsidR="00756E1D">
        <w:t xml:space="preserve"> </w:t>
      </w:r>
      <w:r>
        <w:t>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87"/>
        <w:gridCol w:w="4512"/>
        <w:gridCol w:w="1256"/>
        <w:gridCol w:w="2105"/>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6408301E" w:rsidR="00196869" w:rsidRDefault="003A1456">
            <w:r>
              <w:t>Backend/Front-End of Application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53CA5392" w:rsidR="00196869" w:rsidRDefault="003A1456" w:rsidP="00196869">
      <w:pPr>
        <w:rPr>
          <w:rFonts w:eastAsiaTheme="minorEastAsia"/>
        </w:rPr>
      </w:pPr>
      <w:r>
        <w:t xml:space="preserve">The group was shown the current state of the </w:t>
      </w:r>
      <w:r w:rsidR="00A93C14">
        <w:t>application's back and front end</w:t>
      </w:r>
      <w:r w:rsidR="00756E1D">
        <w:t>.</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B474481" w:rsidR="00196869" w:rsidRDefault="003A1456" w:rsidP="00196869">
      <w:pPr>
        <w:rPr>
          <w:rFonts w:eastAsiaTheme="minorEastAsia"/>
        </w:rPr>
      </w:pPr>
      <w:r>
        <w:t>The member was given a task on what to do for the code section of the sprint.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ChatGPT Promopter</w:t>
            </w:r>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67EE6"/>
    <w:rsid w:val="003A1456"/>
    <w:rsid w:val="00566566"/>
    <w:rsid w:val="00756E1D"/>
    <w:rsid w:val="009D4691"/>
    <w:rsid w:val="009E7AC3"/>
    <w:rsid w:val="00A93C14"/>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157CF8"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157CF8"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157CF8"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157CF8"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157CF8"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157CF8"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157CF8"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157CF8"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157CF8"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1D4DF8"/>
    <w:rsid w:val="008E7F1C"/>
    <w:rsid w:val="00A863B3"/>
    <w:rsid w:val="00DC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3</TotalTime>
  <Pages>3</Pages>
  <Words>505</Words>
  <Characters>2687</Characters>
  <Application>Microsoft Office Word</Application>
  <DocSecurity>0</DocSecurity>
  <Lines>116</Lines>
  <Paragraphs>118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2024-04-13T01:46:00Z</dcterms:created>
  <dcterms:modified xsi:type="dcterms:W3CDTF">2024-04-13T01:47:00Z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