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D169C" w14:textId="77777777" w:rsidR="00FD11B8" w:rsidRDefault="00C77039" w:rsidP="00C77039">
      <w:pPr>
        <w:jc w:val="center"/>
        <w:rPr>
          <w:b/>
          <w:sz w:val="28"/>
        </w:rPr>
      </w:pPr>
      <w:r w:rsidRPr="00C77039">
        <w:rPr>
          <w:b/>
          <w:sz w:val="28"/>
        </w:rPr>
        <w:t>Project Meeting Guidelines</w:t>
      </w:r>
    </w:p>
    <w:p w14:paraId="35A94EFE" w14:textId="77777777" w:rsidR="00C77039" w:rsidRDefault="00C77039" w:rsidP="00C77039">
      <w:pPr>
        <w:rPr>
          <w:sz w:val="24"/>
        </w:rPr>
      </w:pPr>
      <w:r>
        <w:rPr>
          <w:sz w:val="24"/>
        </w:rPr>
        <w:t xml:space="preserve">The following are a set of guidelines that a required for each meeting you hold, whether it be with your customers or with your group members. </w:t>
      </w:r>
    </w:p>
    <w:p w14:paraId="3B48248A" w14:textId="77777777" w:rsidR="00C77039" w:rsidRDefault="00C77039" w:rsidP="00C77039">
      <w:pPr>
        <w:rPr>
          <w:sz w:val="24"/>
        </w:rPr>
      </w:pPr>
    </w:p>
    <w:p w14:paraId="59AE99CC" w14:textId="77777777" w:rsidR="00C77039" w:rsidRDefault="00C77039" w:rsidP="00C77039">
      <w:pPr>
        <w:pStyle w:val="ListParagraph"/>
        <w:numPr>
          <w:ilvl w:val="0"/>
          <w:numId w:val="1"/>
        </w:numPr>
        <w:rPr>
          <w:sz w:val="24"/>
        </w:rPr>
      </w:pPr>
      <w:r>
        <w:rPr>
          <w:sz w:val="24"/>
        </w:rPr>
        <w:t>All meetings must have predefined agenda. This should have the intended date of the meeting and all topics to be discussed.</w:t>
      </w:r>
    </w:p>
    <w:p w14:paraId="1A4F14E2" w14:textId="77777777" w:rsidR="00C77039" w:rsidRDefault="00C77039" w:rsidP="00C77039">
      <w:pPr>
        <w:pStyle w:val="ListParagraph"/>
        <w:numPr>
          <w:ilvl w:val="0"/>
          <w:numId w:val="1"/>
        </w:numPr>
        <w:rPr>
          <w:sz w:val="24"/>
        </w:rPr>
      </w:pPr>
      <w:r>
        <w:rPr>
          <w:sz w:val="24"/>
        </w:rPr>
        <w:t>Each meeting must be recorded. Recording must be stored for the entirety of the course and made available to me upon request.</w:t>
      </w:r>
    </w:p>
    <w:p w14:paraId="66E0D98C" w14:textId="77777777" w:rsidR="00C77039" w:rsidRDefault="00C77039" w:rsidP="00C77039">
      <w:pPr>
        <w:pStyle w:val="ListParagraph"/>
        <w:numPr>
          <w:ilvl w:val="0"/>
          <w:numId w:val="1"/>
        </w:numPr>
        <w:rPr>
          <w:sz w:val="24"/>
        </w:rPr>
      </w:pPr>
      <w:r>
        <w:rPr>
          <w:sz w:val="24"/>
        </w:rPr>
        <w:t>There should be an official note taker for each meeting. This person is responsible to filling out the attached template of the Meeting Minutes. The meeting minutes should be added to your repository of documents no more than 2 days after the meeting was completed. The facilitator of the meeting will either be the project manager or the person in charge of that specific sprint/goal; they should not be the note taker.</w:t>
      </w:r>
    </w:p>
    <w:p w14:paraId="5B06B995" w14:textId="77777777" w:rsidR="00C77039" w:rsidRDefault="00C77039" w:rsidP="00C77039">
      <w:pPr>
        <w:pStyle w:val="ListParagraph"/>
        <w:numPr>
          <w:ilvl w:val="0"/>
          <w:numId w:val="1"/>
        </w:numPr>
        <w:rPr>
          <w:sz w:val="24"/>
        </w:rPr>
      </w:pPr>
      <w:r>
        <w:rPr>
          <w:sz w:val="24"/>
        </w:rPr>
        <w:t>Some meetings will require business attire, specifically presentations to your customer.</w:t>
      </w:r>
    </w:p>
    <w:p w14:paraId="2C0A6E49" w14:textId="77777777" w:rsidR="00C77039" w:rsidRDefault="00C77039" w:rsidP="00C77039">
      <w:pPr>
        <w:pStyle w:val="ListParagraph"/>
        <w:numPr>
          <w:ilvl w:val="0"/>
          <w:numId w:val="1"/>
        </w:numPr>
        <w:rPr>
          <w:sz w:val="24"/>
        </w:rPr>
      </w:pPr>
      <w:r>
        <w:rPr>
          <w:sz w:val="24"/>
        </w:rPr>
        <w:t>I will request to present in at least 2 -3 of your customer meetings throughout the semester.</w:t>
      </w:r>
    </w:p>
    <w:p w14:paraId="2735A23D" w14:textId="77777777" w:rsidR="00C77039" w:rsidRDefault="00C77039" w:rsidP="00C77039">
      <w:pPr>
        <w:pStyle w:val="ListParagraph"/>
        <w:numPr>
          <w:ilvl w:val="0"/>
          <w:numId w:val="1"/>
        </w:numPr>
        <w:rPr>
          <w:sz w:val="24"/>
        </w:rPr>
      </w:pPr>
      <w:r>
        <w:rPr>
          <w:sz w:val="24"/>
        </w:rPr>
        <w:t>You should hold official weekly meetings with your team for status update purposes.</w:t>
      </w:r>
    </w:p>
    <w:p w14:paraId="4F9DCF15" w14:textId="77777777" w:rsidR="00196869" w:rsidRDefault="00196869">
      <w:pPr>
        <w:rPr>
          <w:sz w:val="24"/>
        </w:rPr>
      </w:pPr>
      <w:r>
        <w:rPr>
          <w:sz w:val="24"/>
        </w:rPr>
        <w:br w:type="page"/>
      </w:r>
    </w:p>
    <w:tbl>
      <w:tblPr>
        <w:tblStyle w:val="TableGrid"/>
        <w:tblW w:w="5000" w:type="pct"/>
        <w:tblInd w:w="0" w:type="dxa"/>
        <w:tblBorders>
          <w:top w:val="none" w:sz="0" w:space="0" w:color="auto"/>
          <w:left w:val="none" w:sz="0" w:space="0" w:color="auto"/>
          <w:bottom w:val="double" w:sz="4"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Layout table"/>
      </w:tblPr>
      <w:tblGrid>
        <w:gridCol w:w="6991"/>
        <w:gridCol w:w="2369"/>
      </w:tblGrid>
      <w:tr w:rsidR="00196869" w14:paraId="0220A6EC" w14:textId="77777777" w:rsidTr="00196869">
        <w:tc>
          <w:tcPr>
            <w:tcW w:w="7650" w:type="dxa"/>
            <w:tcBorders>
              <w:top w:val="nil"/>
              <w:left w:val="nil"/>
              <w:bottom w:val="double" w:sz="4" w:space="0" w:color="auto"/>
              <w:right w:val="nil"/>
            </w:tcBorders>
            <w:hideMark/>
          </w:tcPr>
          <w:p w14:paraId="741E390F" w14:textId="77777777" w:rsidR="00196869" w:rsidRDefault="00000000">
            <w:pPr>
              <w:pStyle w:val="Title"/>
            </w:pPr>
            <w:sdt>
              <w:sdtPr>
                <w:id w:val="-1086378735"/>
                <w:placeholder>
                  <w:docPart w:val="0BA536C737074102B16DFADAF4CB465C"/>
                </w:placeholder>
                <w:temporary/>
                <w:showingPlcHdr/>
              </w:sdtPr>
              <w:sdtContent>
                <w:r w:rsidR="00196869">
                  <w:t>Team Meeting</w:t>
                </w:r>
              </w:sdtContent>
            </w:sdt>
          </w:p>
        </w:tc>
        <w:tc>
          <w:tcPr>
            <w:tcW w:w="2574" w:type="dxa"/>
            <w:tcBorders>
              <w:top w:val="nil"/>
              <w:left w:val="nil"/>
              <w:bottom w:val="double" w:sz="4" w:space="0" w:color="auto"/>
              <w:right w:val="nil"/>
            </w:tcBorders>
            <w:vAlign w:val="bottom"/>
            <w:hideMark/>
          </w:tcPr>
          <w:p w14:paraId="467FEBE3" w14:textId="6F3C847C" w:rsidR="00196869" w:rsidRDefault="003A1456">
            <w:pPr>
              <w:pStyle w:val="Heading3"/>
            </w:pPr>
            <w:r>
              <w:t>2/2</w:t>
            </w:r>
            <w:r w:rsidR="007B4F01">
              <w:t>7</w:t>
            </w:r>
            <w:r>
              <w:t>/24</w:t>
            </w:r>
          </w:p>
          <w:p w14:paraId="34892B9F" w14:textId="15A104C6" w:rsidR="00196869" w:rsidRDefault="003A1456">
            <w:pPr>
              <w:pStyle w:val="Heading3"/>
            </w:pPr>
            <w:r>
              <w:t>2:00pm</w:t>
            </w:r>
          </w:p>
          <w:p w14:paraId="0D5B4988" w14:textId="35DC6CB3" w:rsidR="00196869" w:rsidRDefault="003A1456">
            <w:pPr>
              <w:pStyle w:val="Heading3"/>
            </w:pPr>
            <w:r>
              <w:t>Sunroom</w:t>
            </w:r>
          </w:p>
        </w:tc>
      </w:tr>
    </w:tbl>
    <w:tbl>
      <w:tblPr>
        <w:tblStyle w:val="PlainTable5"/>
        <w:tblW w:w="5000" w:type="pct"/>
        <w:tblInd w:w="0" w:type="dxa"/>
        <w:tblCellMar>
          <w:top w:w="14" w:type="dxa"/>
          <w:left w:w="0" w:type="dxa"/>
          <w:bottom w:w="14" w:type="dxa"/>
          <w:right w:w="0" w:type="dxa"/>
        </w:tblCellMar>
        <w:tblLook w:val="0600" w:firstRow="0" w:lastRow="0" w:firstColumn="0" w:lastColumn="0" w:noHBand="1" w:noVBand="1"/>
        <w:tblDescription w:val="Layout table"/>
      </w:tblPr>
      <w:tblGrid>
        <w:gridCol w:w="1820"/>
        <w:gridCol w:w="2892"/>
        <w:gridCol w:w="1639"/>
        <w:gridCol w:w="3009"/>
      </w:tblGrid>
      <w:tr w:rsidR="00196869" w14:paraId="341AD963" w14:textId="77777777" w:rsidTr="00196869">
        <w:sdt>
          <w:sdtPr>
            <w:id w:val="834805806"/>
            <w:placeholder>
              <w:docPart w:val="0FBCDA0BCDBB4FD782436B5F5E670E7E"/>
            </w:placeholder>
            <w:temporary/>
            <w:showingPlcHdr/>
          </w:sdtPr>
          <w:sdtContent>
            <w:tc>
              <w:tcPr>
                <w:tcW w:w="1946" w:type="dxa"/>
                <w:tcMar>
                  <w:top w:w="144" w:type="dxa"/>
                  <w:left w:w="0" w:type="dxa"/>
                  <w:bottom w:w="14" w:type="dxa"/>
                  <w:right w:w="0" w:type="dxa"/>
                </w:tcMar>
                <w:hideMark/>
              </w:tcPr>
              <w:p w14:paraId="39B06E45" w14:textId="77777777" w:rsidR="00196869" w:rsidRDefault="00196869">
                <w:pPr>
                  <w:pStyle w:val="Heading2"/>
                </w:pPr>
                <w:r>
                  <w:t>Meeting called by:</w:t>
                </w:r>
              </w:p>
            </w:tc>
          </w:sdtContent>
        </w:sdt>
        <w:tc>
          <w:tcPr>
            <w:tcW w:w="3184" w:type="dxa"/>
            <w:tcMar>
              <w:top w:w="144" w:type="dxa"/>
              <w:left w:w="0" w:type="dxa"/>
              <w:bottom w:w="14" w:type="dxa"/>
              <w:right w:w="0" w:type="dxa"/>
            </w:tcMar>
            <w:hideMark/>
          </w:tcPr>
          <w:p w14:paraId="4083324C" w14:textId="7D311904" w:rsidR="00196869" w:rsidRDefault="003A1456">
            <w:r>
              <w:t>Terrelle Thomas</w:t>
            </w:r>
          </w:p>
        </w:tc>
        <w:tc>
          <w:tcPr>
            <w:tcW w:w="1779" w:type="dxa"/>
            <w:tcMar>
              <w:top w:w="144" w:type="dxa"/>
              <w:left w:w="0" w:type="dxa"/>
              <w:bottom w:w="14" w:type="dxa"/>
              <w:right w:w="0" w:type="dxa"/>
            </w:tcMar>
            <w:hideMark/>
          </w:tcPr>
          <w:p w14:paraId="042D674D" w14:textId="77777777" w:rsidR="00196869" w:rsidRDefault="00000000">
            <w:pPr>
              <w:pStyle w:val="Heading2"/>
            </w:pPr>
            <w:sdt>
              <w:sdtPr>
                <w:id w:val="-442851289"/>
                <w:placeholder>
                  <w:docPart w:val="DB90207643A54FA887857B520DB7EA6C"/>
                </w:placeholder>
                <w:temporary/>
                <w:showingPlcHdr/>
              </w:sdtPr>
              <w:sdtContent>
                <w:r w:rsidR="00196869">
                  <w:t>Type of meeting:</w:t>
                </w:r>
              </w:sdtContent>
            </w:sdt>
          </w:p>
        </w:tc>
        <w:tc>
          <w:tcPr>
            <w:tcW w:w="3315" w:type="dxa"/>
            <w:tcMar>
              <w:top w:w="144" w:type="dxa"/>
              <w:left w:w="0" w:type="dxa"/>
              <w:bottom w:w="14" w:type="dxa"/>
              <w:right w:w="0" w:type="dxa"/>
            </w:tcMar>
            <w:hideMark/>
          </w:tcPr>
          <w:p w14:paraId="5CE0B8B5" w14:textId="4E445BF7" w:rsidR="00196869" w:rsidRDefault="003A1456">
            <w:r>
              <w:t>Preparation</w:t>
            </w:r>
          </w:p>
        </w:tc>
      </w:tr>
      <w:tr w:rsidR="00196869" w14:paraId="42F6CCFE" w14:textId="77777777" w:rsidTr="00196869">
        <w:sdt>
          <w:sdtPr>
            <w:id w:val="-906145096"/>
            <w:placeholder>
              <w:docPart w:val="606B3B504D6E4EDD9DEF67C7DE02B5BE"/>
            </w:placeholder>
            <w:temporary/>
            <w:showingPlcHdr/>
          </w:sdtPr>
          <w:sdtContent>
            <w:tc>
              <w:tcPr>
                <w:tcW w:w="1946" w:type="dxa"/>
                <w:hideMark/>
              </w:tcPr>
              <w:p w14:paraId="05127872" w14:textId="77777777" w:rsidR="00196869" w:rsidRDefault="00196869">
                <w:pPr>
                  <w:pStyle w:val="Heading2"/>
                </w:pPr>
                <w:r>
                  <w:t>Facilitator:</w:t>
                </w:r>
              </w:p>
            </w:tc>
          </w:sdtContent>
        </w:sdt>
        <w:tc>
          <w:tcPr>
            <w:tcW w:w="3184" w:type="dxa"/>
            <w:hideMark/>
          </w:tcPr>
          <w:p w14:paraId="30A359D9" w14:textId="7189B2B4" w:rsidR="00196869" w:rsidRDefault="003A1456">
            <w:r>
              <w:t>Terrelle Thomas</w:t>
            </w:r>
          </w:p>
        </w:tc>
        <w:tc>
          <w:tcPr>
            <w:tcW w:w="1779" w:type="dxa"/>
            <w:hideMark/>
          </w:tcPr>
          <w:p w14:paraId="05BAA8A9" w14:textId="77777777" w:rsidR="00196869" w:rsidRDefault="00000000">
            <w:pPr>
              <w:pStyle w:val="Heading2"/>
            </w:pPr>
            <w:sdt>
              <w:sdtPr>
                <w:id w:val="795647141"/>
                <w:placeholder>
                  <w:docPart w:val="15ADE53AC8A845EB9888FED2FB21DA13"/>
                </w:placeholder>
                <w:temporary/>
                <w:showingPlcHdr/>
              </w:sdtPr>
              <w:sdtContent>
                <w:r w:rsidR="00196869">
                  <w:t>Note taker:</w:t>
                </w:r>
              </w:sdtContent>
            </w:sdt>
          </w:p>
        </w:tc>
        <w:tc>
          <w:tcPr>
            <w:tcW w:w="3315" w:type="dxa"/>
            <w:hideMark/>
          </w:tcPr>
          <w:p w14:paraId="64E5122A" w14:textId="77777777" w:rsidR="00196869" w:rsidRDefault="00000000">
            <w:sdt>
              <w:sdtPr>
                <w:id w:val="1823616883"/>
                <w:placeholder>
                  <w:docPart w:val="E1B28FFE676942C98522B22E19E2C719"/>
                </w:placeholder>
                <w:temporary/>
                <w:showingPlcHdr/>
              </w:sdtPr>
              <w:sdtContent>
                <w:r w:rsidR="00196869">
                  <w:t>Enter note taker here</w:t>
                </w:r>
              </w:sdtContent>
            </w:sdt>
          </w:p>
        </w:tc>
      </w:tr>
      <w:tr w:rsidR="00196869" w14:paraId="37B2B2F8" w14:textId="77777777" w:rsidTr="00196869">
        <w:tc>
          <w:tcPr>
            <w:tcW w:w="1946" w:type="dxa"/>
            <w:hideMark/>
          </w:tcPr>
          <w:p w14:paraId="11231028" w14:textId="77777777" w:rsidR="00196869" w:rsidRDefault="00000000">
            <w:pPr>
              <w:pStyle w:val="Heading2"/>
            </w:pPr>
            <w:sdt>
              <w:sdtPr>
                <w:id w:val="-1232768380"/>
                <w:placeholder>
                  <w:docPart w:val="3C077E473EEE4C1FACDDE75965DBE56A"/>
                </w:placeholder>
                <w:temporary/>
                <w:showingPlcHdr/>
              </w:sdtPr>
              <w:sdtContent>
                <w:r w:rsidR="00196869">
                  <w:t>Timekeeper:</w:t>
                </w:r>
              </w:sdtContent>
            </w:sdt>
          </w:p>
        </w:tc>
        <w:tc>
          <w:tcPr>
            <w:tcW w:w="3184" w:type="dxa"/>
            <w:hideMark/>
          </w:tcPr>
          <w:p w14:paraId="092F86E2" w14:textId="77777777" w:rsidR="00196869" w:rsidRDefault="00000000">
            <w:sdt>
              <w:sdtPr>
                <w:id w:val="-1222437516"/>
                <w:placeholder>
                  <w:docPart w:val="46DFF32B31754BBBBF2842ED35DB1AA1"/>
                </w:placeholder>
                <w:temporary/>
                <w:showingPlcHdr/>
              </w:sdtPr>
              <w:sdtContent>
                <w:r w:rsidR="00196869">
                  <w:t>Enter meeting timekeeper here</w:t>
                </w:r>
              </w:sdtContent>
            </w:sdt>
          </w:p>
        </w:tc>
        <w:tc>
          <w:tcPr>
            <w:tcW w:w="1779" w:type="dxa"/>
          </w:tcPr>
          <w:p w14:paraId="7F562FFD" w14:textId="77777777" w:rsidR="00196869" w:rsidRDefault="00196869">
            <w:pPr>
              <w:pStyle w:val="Heading2"/>
            </w:pPr>
          </w:p>
        </w:tc>
        <w:tc>
          <w:tcPr>
            <w:tcW w:w="3315" w:type="dxa"/>
          </w:tcPr>
          <w:p w14:paraId="287BFD57" w14:textId="77777777" w:rsidR="00196869" w:rsidRDefault="00196869"/>
        </w:tc>
      </w:tr>
    </w:tbl>
    <w:tbl>
      <w:tblPr>
        <w:tblW w:w="5000" w:type="pct"/>
        <w:tblCellMar>
          <w:top w:w="14" w:type="dxa"/>
          <w:left w:w="0" w:type="dxa"/>
          <w:bottom w:w="14" w:type="dxa"/>
          <w:right w:w="0" w:type="dxa"/>
        </w:tblCellMar>
        <w:tblLook w:val="04A0" w:firstRow="1" w:lastRow="0" w:firstColumn="1" w:lastColumn="0" w:noHBand="0" w:noVBand="1"/>
        <w:tblDescription w:val="Layout table"/>
      </w:tblPr>
      <w:tblGrid>
        <w:gridCol w:w="1865"/>
        <w:gridCol w:w="7495"/>
      </w:tblGrid>
      <w:tr w:rsidR="00196869" w14:paraId="14FFC4E4" w14:textId="77777777" w:rsidTr="00196869">
        <w:tc>
          <w:tcPr>
            <w:tcW w:w="1980" w:type="dxa"/>
            <w:tcMar>
              <w:top w:w="144" w:type="dxa"/>
              <w:left w:w="0" w:type="dxa"/>
              <w:bottom w:w="14" w:type="dxa"/>
              <w:right w:w="0" w:type="dxa"/>
            </w:tcMar>
            <w:hideMark/>
          </w:tcPr>
          <w:p w14:paraId="5D88AF0E" w14:textId="77777777" w:rsidR="00196869" w:rsidRDefault="00000000">
            <w:pPr>
              <w:pStyle w:val="Heading2"/>
            </w:pPr>
            <w:sdt>
              <w:sdtPr>
                <w:id w:val="1643469904"/>
                <w:placeholder>
                  <w:docPart w:val="E6B46BF7C5524C80AE75087F99C3344F"/>
                </w:placeholder>
                <w:temporary/>
                <w:showingPlcHdr/>
              </w:sdtPr>
              <w:sdtContent>
                <w:r w:rsidR="00196869">
                  <w:t>Attendees:</w:t>
                </w:r>
              </w:sdtContent>
            </w:sdt>
          </w:p>
        </w:tc>
        <w:tc>
          <w:tcPr>
            <w:tcW w:w="8244" w:type="dxa"/>
            <w:tcMar>
              <w:top w:w="144" w:type="dxa"/>
              <w:left w:w="0" w:type="dxa"/>
              <w:bottom w:w="14" w:type="dxa"/>
              <w:right w:w="0" w:type="dxa"/>
            </w:tcMar>
            <w:hideMark/>
          </w:tcPr>
          <w:p w14:paraId="5FB0998E" w14:textId="1D1D7574" w:rsidR="00196869" w:rsidRDefault="003A1456">
            <w:r>
              <w:t>Terrelle Thomas, Zahir Cooper, Ennis, Xavier Widly, Jamal</w:t>
            </w:r>
          </w:p>
        </w:tc>
      </w:tr>
      <w:tr w:rsidR="00196869" w14:paraId="7A106ADC" w14:textId="77777777" w:rsidTr="00196869">
        <w:tc>
          <w:tcPr>
            <w:tcW w:w="1980" w:type="dxa"/>
            <w:hideMark/>
          </w:tcPr>
          <w:p w14:paraId="33310C50" w14:textId="77777777" w:rsidR="00196869" w:rsidRDefault="00000000">
            <w:pPr>
              <w:pStyle w:val="Heading2"/>
            </w:pPr>
            <w:sdt>
              <w:sdtPr>
                <w:id w:val="-1255275818"/>
                <w:placeholder>
                  <w:docPart w:val="6DA783A6F53F43C7840393D4B2FC36B5"/>
                </w:placeholder>
                <w:temporary/>
                <w:showingPlcHdr/>
              </w:sdtPr>
              <w:sdtContent>
                <w:r w:rsidR="00196869">
                  <w:t>Please read:</w:t>
                </w:r>
              </w:sdtContent>
            </w:sdt>
          </w:p>
        </w:tc>
        <w:tc>
          <w:tcPr>
            <w:tcW w:w="8244" w:type="dxa"/>
            <w:hideMark/>
          </w:tcPr>
          <w:p w14:paraId="7BB2165A" w14:textId="77777777" w:rsidR="00196869" w:rsidRDefault="00000000">
            <w:sdt>
              <w:sdtPr>
                <w:id w:val="-68501377"/>
                <w:placeholder>
                  <w:docPart w:val="B0C0DB00672A4FA0B37D0BA4D80C4188"/>
                </w:placeholder>
                <w:temporary/>
                <w:showingPlcHdr/>
              </w:sdtPr>
              <w:sdtContent>
                <w:r w:rsidR="00196869">
                  <w:t>Enter reading list here</w:t>
                </w:r>
              </w:sdtContent>
            </w:sdt>
          </w:p>
        </w:tc>
      </w:tr>
      <w:tr w:rsidR="00196869" w14:paraId="58939076" w14:textId="77777777" w:rsidTr="00196869">
        <w:tc>
          <w:tcPr>
            <w:tcW w:w="1980" w:type="dxa"/>
            <w:hideMark/>
          </w:tcPr>
          <w:p w14:paraId="62E076FA" w14:textId="77777777" w:rsidR="00196869" w:rsidRDefault="00000000">
            <w:pPr>
              <w:pStyle w:val="Heading2"/>
            </w:pPr>
            <w:sdt>
              <w:sdtPr>
                <w:id w:val="681237791"/>
                <w:placeholder>
                  <w:docPart w:val="C417BD488A6F466185D5E34F080042BB"/>
                </w:placeholder>
                <w:temporary/>
                <w:showingPlcHdr/>
              </w:sdtPr>
              <w:sdtContent>
                <w:r w:rsidR="00196869">
                  <w:t>Please bring:</w:t>
                </w:r>
              </w:sdtContent>
            </w:sdt>
          </w:p>
        </w:tc>
        <w:tc>
          <w:tcPr>
            <w:tcW w:w="8244" w:type="dxa"/>
            <w:hideMark/>
          </w:tcPr>
          <w:p w14:paraId="584134CD" w14:textId="77777777" w:rsidR="00196869" w:rsidRDefault="00000000">
            <w:sdt>
              <w:sdtPr>
                <w:id w:val="475648712"/>
                <w:placeholder>
                  <w:docPart w:val="694DB09FD4C3430F904A169D94CA3C67"/>
                </w:placeholder>
                <w:temporary/>
                <w:showingPlcHdr/>
              </w:sdtPr>
              <w:sdtContent>
                <w:r w:rsidR="00196869">
                  <w:t>Enter items to bring here</w:t>
                </w:r>
              </w:sdtContent>
            </w:sdt>
          </w:p>
        </w:tc>
      </w:tr>
    </w:tbl>
    <w:sdt>
      <w:sdtPr>
        <w:id w:val="-2901889"/>
        <w:placeholder>
          <w:docPart w:val="125A482E96E449DD813A5D612AFAF979"/>
        </w:placeholder>
        <w:temporary/>
        <w:showingPlcHdr/>
      </w:sdtPr>
      <w:sdtContent>
        <w:p w14:paraId="3019DF9A" w14:textId="77777777" w:rsidR="00196869" w:rsidRDefault="00196869" w:rsidP="00196869">
          <w:pPr>
            <w:pStyle w:val="Heading1"/>
          </w:pPr>
          <w:r>
            <w:t>Minutes</w:t>
          </w:r>
        </w:p>
      </w:sdtContent>
    </w:sdt>
    <w:tbl>
      <w:tblPr>
        <w:tblW w:w="5000" w:type="pct"/>
        <w:tblCellMar>
          <w:left w:w="0" w:type="dxa"/>
          <w:right w:w="0" w:type="dxa"/>
        </w:tblCellMar>
        <w:tblLook w:val="04A0" w:firstRow="1" w:lastRow="0" w:firstColumn="1" w:lastColumn="0" w:noHBand="0" w:noVBand="1"/>
        <w:tblDescription w:val="Layout table"/>
      </w:tblPr>
      <w:tblGrid>
        <w:gridCol w:w="1493"/>
        <w:gridCol w:w="4474"/>
        <w:gridCol w:w="1259"/>
        <w:gridCol w:w="2134"/>
      </w:tblGrid>
      <w:tr w:rsidR="00196869" w14:paraId="137AF5DB" w14:textId="77777777" w:rsidTr="00196869">
        <w:tc>
          <w:tcPr>
            <w:tcW w:w="1620" w:type="dxa"/>
            <w:hideMark/>
          </w:tcPr>
          <w:bookmarkStart w:id="0" w:name="MinuteItems"/>
          <w:bookmarkStart w:id="1" w:name="MinuteTopicSection"/>
          <w:bookmarkEnd w:id="0"/>
          <w:p w14:paraId="6BA3DD87" w14:textId="77777777" w:rsidR="00196869" w:rsidRDefault="00000000">
            <w:pPr>
              <w:pStyle w:val="Heading2"/>
            </w:pPr>
            <w:sdt>
              <w:sdtPr>
                <w:id w:val="90904773"/>
                <w:placeholder>
                  <w:docPart w:val="F0C8EBFA85F14FE39E2CE3B6C350CFC6"/>
                </w:placeholder>
                <w:temporary/>
                <w:showingPlcHdr/>
              </w:sdtPr>
              <w:sdtContent>
                <w:r w:rsidR="00196869">
                  <w:t>Agenda item:</w:t>
                </w:r>
              </w:sdtContent>
            </w:sdt>
          </w:p>
        </w:tc>
        <w:tc>
          <w:tcPr>
            <w:tcW w:w="4970" w:type="dxa"/>
            <w:hideMark/>
          </w:tcPr>
          <w:p w14:paraId="087661EF" w14:textId="74A2830D" w:rsidR="00196869" w:rsidRDefault="007B4F01">
            <w:r>
              <w:t>Back-End/Front End</w:t>
            </w:r>
          </w:p>
        </w:tc>
        <w:tc>
          <w:tcPr>
            <w:tcW w:w="1324" w:type="dxa"/>
            <w:hideMark/>
          </w:tcPr>
          <w:p w14:paraId="4097B1DD" w14:textId="77777777" w:rsidR="00196869" w:rsidRDefault="00000000">
            <w:pPr>
              <w:pStyle w:val="Heading2"/>
            </w:pPr>
            <w:sdt>
              <w:sdtPr>
                <w:id w:val="1737199064"/>
                <w:placeholder>
                  <w:docPart w:val="9070C9C2DF81482EA14ECE1EDD9736CE"/>
                </w:placeholder>
                <w:temporary/>
                <w:showingPlcHdr/>
              </w:sdtPr>
              <w:sdtContent>
                <w:r w:rsidR="00196869">
                  <w:t>Presenter:</w:t>
                </w:r>
              </w:sdtContent>
            </w:sdt>
          </w:p>
        </w:tc>
        <w:tc>
          <w:tcPr>
            <w:tcW w:w="2310" w:type="dxa"/>
            <w:hideMark/>
          </w:tcPr>
          <w:p w14:paraId="168F534A" w14:textId="77777777" w:rsidR="00196869" w:rsidRDefault="00000000">
            <w:sdt>
              <w:sdtPr>
                <w:id w:val="-886176056"/>
                <w:placeholder>
                  <w:docPart w:val="222B263777B5427698E8779D252A7C68"/>
                </w:placeholder>
                <w:temporary/>
                <w:showingPlcHdr/>
              </w:sdtPr>
              <w:sdtContent>
                <w:r w:rsidR="00196869">
                  <w:t>Enter presenter here</w:t>
                </w:r>
              </w:sdtContent>
            </w:sdt>
          </w:p>
        </w:tc>
      </w:tr>
    </w:tbl>
    <w:p w14:paraId="6F36A055" w14:textId="77777777" w:rsidR="00196869" w:rsidRDefault="00000000" w:rsidP="00196869">
      <w:pPr>
        <w:pStyle w:val="Heading4"/>
        <w:rPr>
          <w:rFonts w:eastAsiaTheme="minorEastAsia"/>
        </w:rPr>
      </w:pPr>
      <w:sdt>
        <w:sdtPr>
          <w:rPr>
            <w:rFonts w:eastAsiaTheme="minorEastAsia"/>
          </w:rPr>
          <w:id w:val="-391195506"/>
          <w:placeholder>
            <w:docPart w:val="FC2F49ACA80C40A388AFE2EC80666E7E"/>
          </w:placeholder>
          <w:temporary/>
          <w:showingPlcHdr/>
        </w:sdtPr>
        <w:sdtContent>
          <w:r w:rsidR="00196869">
            <w:rPr>
              <w:rFonts w:eastAsiaTheme="minorEastAsia"/>
            </w:rPr>
            <w:t>Discussion:</w:t>
          </w:r>
        </w:sdtContent>
      </w:sdt>
    </w:p>
    <w:p w14:paraId="1DB1CB8D" w14:textId="201CEDBE" w:rsidR="00196869" w:rsidRDefault="007B4F01" w:rsidP="00196869">
      <w:pPr>
        <w:rPr>
          <w:rFonts w:eastAsiaTheme="minorEastAsia"/>
        </w:rPr>
      </w:pPr>
      <w:r>
        <w:t>Group Worked on the backend and front end.</w:t>
      </w:r>
    </w:p>
    <w:p w14:paraId="48DA9EA3" w14:textId="77777777" w:rsidR="00196869" w:rsidRDefault="00000000" w:rsidP="00196869">
      <w:pPr>
        <w:pStyle w:val="Heading4"/>
        <w:rPr>
          <w:rFonts w:eastAsiaTheme="minorEastAsia"/>
        </w:rPr>
      </w:pPr>
      <w:sdt>
        <w:sdtPr>
          <w:rPr>
            <w:rFonts w:eastAsiaTheme="minorEastAsia"/>
          </w:rPr>
          <w:id w:val="1574465788"/>
          <w:placeholder>
            <w:docPart w:val="060C1C54FB594D92B90094FBD5568E2C"/>
          </w:placeholder>
          <w:temporary/>
          <w:showingPlcHdr/>
        </w:sdtPr>
        <w:sdtContent>
          <w:r w:rsidR="00196869">
            <w:rPr>
              <w:rFonts w:eastAsiaTheme="minorEastAsia"/>
            </w:rPr>
            <w:t>Conclusions:</w:t>
          </w:r>
        </w:sdtContent>
      </w:sdt>
    </w:p>
    <w:p w14:paraId="0604B8D2" w14:textId="2F55D099" w:rsidR="00196869" w:rsidRDefault="007B4F01" w:rsidP="00196869">
      <w:pPr>
        <w:rPr>
          <w:rFonts w:eastAsiaTheme="minorEastAsia"/>
        </w:rPr>
      </w:pPr>
      <w:r>
        <w:t>Worked on the front-end and back-end of the application</w:t>
      </w:r>
    </w:p>
    <w:tbl>
      <w:tblPr>
        <w:tblStyle w:val="GridTable1Light"/>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00" w:firstRow="0" w:lastRow="0" w:firstColumn="0" w:lastColumn="0" w:noHBand="1" w:noVBand="1"/>
        <w:tblDescription w:val="Content table"/>
      </w:tblPr>
      <w:tblGrid>
        <w:gridCol w:w="4816"/>
        <w:gridCol w:w="2820"/>
        <w:gridCol w:w="1724"/>
      </w:tblGrid>
      <w:tr w:rsidR="00196869" w14:paraId="75300DCC" w14:textId="77777777" w:rsidTr="00196869">
        <w:trPr>
          <w:tblHeader/>
        </w:trPr>
        <w:tc>
          <w:tcPr>
            <w:tcW w:w="5310" w:type="dxa"/>
            <w:vAlign w:val="bottom"/>
            <w:hideMark/>
          </w:tcPr>
          <w:bookmarkStart w:id="2" w:name="MinuteActionItems"/>
          <w:bookmarkStart w:id="3" w:name="MinuteDiscussion"/>
          <w:bookmarkEnd w:id="2"/>
          <w:bookmarkEnd w:id="3"/>
          <w:p w14:paraId="7E330F73" w14:textId="77777777" w:rsidR="00196869" w:rsidRDefault="00000000">
            <w:pPr>
              <w:pStyle w:val="Heading2"/>
            </w:pPr>
            <w:sdt>
              <w:sdtPr>
                <w:id w:val="-1717032099"/>
                <w:placeholder>
                  <w:docPart w:val="E0CD61D11C5645E7A01F5617F8D8B7CE"/>
                </w:placeholder>
                <w:temporary/>
                <w:showingPlcHdr/>
              </w:sdtPr>
              <w:sdtContent>
                <w:r w:rsidR="00196869">
                  <w:t>Action items</w:t>
                </w:r>
              </w:sdtContent>
            </w:sdt>
          </w:p>
        </w:tc>
        <w:bookmarkStart w:id="4" w:name="MinutePersonResponsible"/>
        <w:bookmarkEnd w:id="4"/>
        <w:tc>
          <w:tcPr>
            <w:tcW w:w="3060" w:type="dxa"/>
            <w:vAlign w:val="bottom"/>
            <w:hideMark/>
          </w:tcPr>
          <w:p w14:paraId="07E4B3B4" w14:textId="77777777" w:rsidR="00196869" w:rsidRDefault="00000000">
            <w:pPr>
              <w:pStyle w:val="Heading2"/>
            </w:pPr>
            <w:sdt>
              <w:sdtPr>
                <w:id w:val="-319821758"/>
                <w:placeholder>
                  <w:docPart w:val="F06B03D09D5F4C11AFF396543B969D46"/>
                </w:placeholder>
                <w:temporary/>
                <w:showingPlcHdr/>
              </w:sdtPr>
              <w:sdtContent>
                <w:r w:rsidR="00196869">
                  <w:t>Person responsible</w:t>
                </w:r>
              </w:sdtContent>
            </w:sdt>
          </w:p>
        </w:tc>
        <w:bookmarkStart w:id="5" w:name="MinuteDeadline"/>
        <w:bookmarkEnd w:id="5"/>
        <w:tc>
          <w:tcPr>
            <w:tcW w:w="1854" w:type="dxa"/>
            <w:vAlign w:val="bottom"/>
            <w:hideMark/>
          </w:tcPr>
          <w:p w14:paraId="6BCEBCDB" w14:textId="77777777" w:rsidR="00196869" w:rsidRDefault="00000000">
            <w:pPr>
              <w:pStyle w:val="Heading2"/>
            </w:pPr>
            <w:sdt>
              <w:sdtPr>
                <w:id w:val="433413345"/>
                <w:placeholder>
                  <w:docPart w:val="59D4976F25DF4C49BDD272A13C4A788F"/>
                </w:placeholder>
                <w:temporary/>
                <w:showingPlcHdr/>
              </w:sdtPr>
              <w:sdtContent>
                <w:r w:rsidR="00196869">
                  <w:t>Deadline</w:t>
                </w:r>
              </w:sdtContent>
            </w:sdt>
          </w:p>
        </w:tc>
      </w:tr>
      <w:tr w:rsidR="00196869" w14:paraId="7B81E898" w14:textId="77777777" w:rsidTr="00196869">
        <w:tc>
          <w:tcPr>
            <w:tcW w:w="5310" w:type="dxa"/>
            <w:hideMark/>
          </w:tcPr>
          <w:p w14:paraId="4F8E4F35" w14:textId="77777777" w:rsidR="00196869" w:rsidRDefault="00000000">
            <w:pPr>
              <w:pStyle w:val="ListBullet"/>
            </w:pPr>
            <w:sdt>
              <w:sdtPr>
                <w:id w:val="1506475385"/>
                <w:placeholder>
                  <w:docPart w:val="92A3428A476C423BB2DE03F9A834C938"/>
                </w:placeholder>
                <w:temporary/>
                <w:showingPlcHdr/>
              </w:sdtPr>
              <w:sdtContent>
                <w:r w:rsidR="00196869">
                  <w:t>Enter action items here</w:t>
                </w:r>
              </w:sdtContent>
            </w:sdt>
          </w:p>
        </w:tc>
        <w:tc>
          <w:tcPr>
            <w:tcW w:w="3060" w:type="dxa"/>
            <w:hideMark/>
          </w:tcPr>
          <w:p w14:paraId="21818716" w14:textId="77777777" w:rsidR="00196869" w:rsidRDefault="00000000">
            <w:sdt>
              <w:sdtPr>
                <w:id w:val="353314519"/>
                <w:placeholder>
                  <w:docPart w:val="CBEACF02DFBB40AD89358E58C9BD4F39"/>
                </w:placeholder>
                <w:temporary/>
                <w:showingPlcHdr/>
              </w:sdtPr>
              <w:sdtContent>
                <w:r w:rsidR="00196869">
                  <w:t>Enter person responsible here</w:t>
                </w:r>
              </w:sdtContent>
            </w:sdt>
          </w:p>
        </w:tc>
        <w:tc>
          <w:tcPr>
            <w:tcW w:w="1854" w:type="dxa"/>
            <w:hideMark/>
          </w:tcPr>
          <w:p w14:paraId="012820E0" w14:textId="77777777" w:rsidR="00196869" w:rsidRDefault="00000000">
            <w:sdt>
              <w:sdtPr>
                <w:id w:val="1757855488"/>
                <w:placeholder>
                  <w:docPart w:val="D874DE5EAA35451F8A937163C64B9F94"/>
                </w:placeholder>
                <w:temporary/>
                <w:showingPlcHdr/>
              </w:sdtPr>
              <w:sdtContent>
                <w:r w:rsidR="00196869">
                  <w:t>Enter deadline here</w:t>
                </w:r>
              </w:sdtContent>
            </w:sdt>
          </w:p>
        </w:tc>
      </w:tr>
      <w:tr w:rsidR="00196869" w14:paraId="52799E49" w14:textId="77777777" w:rsidTr="00196869">
        <w:tc>
          <w:tcPr>
            <w:tcW w:w="5310" w:type="dxa"/>
            <w:hideMark/>
          </w:tcPr>
          <w:p w14:paraId="41C50A67" w14:textId="77777777" w:rsidR="00196869" w:rsidRDefault="00000000">
            <w:pPr>
              <w:pStyle w:val="ListBullet"/>
            </w:pPr>
            <w:sdt>
              <w:sdtPr>
                <w:id w:val="-924879657"/>
                <w:placeholder>
                  <w:docPart w:val="21E2929697EB4645833DDB00B158D8DB"/>
                </w:placeholder>
                <w:temporary/>
                <w:showingPlcHdr/>
              </w:sdtPr>
              <w:sdtContent>
                <w:r w:rsidR="00196869">
                  <w:t>Enter action items here</w:t>
                </w:r>
              </w:sdtContent>
            </w:sdt>
          </w:p>
        </w:tc>
        <w:tc>
          <w:tcPr>
            <w:tcW w:w="3060" w:type="dxa"/>
            <w:hideMark/>
          </w:tcPr>
          <w:p w14:paraId="3F2CE81C" w14:textId="77777777" w:rsidR="00196869" w:rsidRDefault="00000000">
            <w:sdt>
              <w:sdtPr>
                <w:id w:val="-483474240"/>
                <w:placeholder>
                  <w:docPart w:val="01D438A638304BD5B02E96C92F311054"/>
                </w:placeholder>
                <w:temporary/>
                <w:showingPlcHdr/>
              </w:sdtPr>
              <w:sdtContent>
                <w:r w:rsidR="00196869">
                  <w:t>Enter person responsible here</w:t>
                </w:r>
              </w:sdtContent>
            </w:sdt>
          </w:p>
        </w:tc>
        <w:tc>
          <w:tcPr>
            <w:tcW w:w="1854" w:type="dxa"/>
            <w:hideMark/>
          </w:tcPr>
          <w:p w14:paraId="38D15A15" w14:textId="77777777" w:rsidR="00196869" w:rsidRDefault="00000000">
            <w:sdt>
              <w:sdtPr>
                <w:id w:val="-874463000"/>
                <w:placeholder>
                  <w:docPart w:val="6D1EF2DF4E6C4DBF890333B9B092F002"/>
                </w:placeholder>
                <w:temporary/>
                <w:showingPlcHdr/>
              </w:sdtPr>
              <w:sdtContent>
                <w:r w:rsidR="00196869">
                  <w:t>Enter deadline here</w:t>
                </w:r>
              </w:sdtContent>
            </w:sdt>
          </w:p>
        </w:tc>
      </w:tr>
      <w:tr w:rsidR="00196869" w14:paraId="763E1B33" w14:textId="77777777" w:rsidTr="00196869">
        <w:tc>
          <w:tcPr>
            <w:tcW w:w="5310" w:type="dxa"/>
            <w:tcMar>
              <w:top w:w="0" w:type="dxa"/>
              <w:left w:w="0" w:type="dxa"/>
              <w:bottom w:w="288" w:type="dxa"/>
              <w:right w:w="0" w:type="dxa"/>
            </w:tcMar>
            <w:hideMark/>
          </w:tcPr>
          <w:p w14:paraId="1EBA3B60" w14:textId="77777777" w:rsidR="00196869" w:rsidRDefault="00000000">
            <w:pPr>
              <w:pStyle w:val="ListBullet"/>
            </w:pPr>
            <w:sdt>
              <w:sdtPr>
                <w:id w:val="-1371140849"/>
                <w:placeholder>
                  <w:docPart w:val="5422C6CD747C430A93ACFD7E623E2308"/>
                </w:placeholder>
                <w:temporary/>
                <w:showingPlcHdr/>
              </w:sdtPr>
              <w:sdtContent>
                <w:r w:rsidR="00196869">
                  <w:t>Enter action items here</w:t>
                </w:r>
              </w:sdtContent>
            </w:sdt>
          </w:p>
        </w:tc>
        <w:tc>
          <w:tcPr>
            <w:tcW w:w="3060" w:type="dxa"/>
            <w:tcMar>
              <w:top w:w="0" w:type="dxa"/>
              <w:left w:w="0" w:type="dxa"/>
              <w:bottom w:w="288" w:type="dxa"/>
              <w:right w:w="0" w:type="dxa"/>
            </w:tcMar>
            <w:hideMark/>
          </w:tcPr>
          <w:p w14:paraId="69849815" w14:textId="77777777" w:rsidR="00196869" w:rsidRDefault="00000000">
            <w:sdt>
              <w:sdtPr>
                <w:id w:val="-290829446"/>
                <w:placeholder>
                  <w:docPart w:val="55F72F85AC034E35B2AE733253FF7109"/>
                </w:placeholder>
                <w:temporary/>
                <w:showingPlcHdr/>
              </w:sdtPr>
              <w:sdtContent>
                <w:r w:rsidR="00196869">
                  <w:t>Enter person responsible here</w:t>
                </w:r>
              </w:sdtContent>
            </w:sdt>
          </w:p>
        </w:tc>
        <w:tc>
          <w:tcPr>
            <w:tcW w:w="1854" w:type="dxa"/>
            <w:tcMar>
              <w:top w:w="0" w:type="dxa"/>
              <w:left w:w="0" w:type="dxa"/>
              <w:bottom w:w="288" w:type="dxa"/>
              <w:right w:w="0" w:type="dxa"/>
            </w:tcMar>
            <w:hideMark/>
          </w:tcPr>
          <w:p w14:paraId="1ECB3F0A" w14:textId="77777777" w:rsidR="00196869" w:rsidRDefault="00000000">
            <w:sdt>
              <w:sdtPr>
                <w:id w:val="-1354030449"/>
                <w:placeholder>
                  <w:docPart w:val="A5E9F297BD8C4531B7D87B605CD903AC"/>
                </w:placeholder>
                <w:temporary/>
                <w:showingPlcHdr/>
              </w:sdtPr>
              <w:sdtContent>
                <w:r w:rsidR="00196869">
                  <w:t>Enter deadline here</w:t>
                </w:r>
              </w:sdtContent>
            </w:sdt>
          </w:p>
        </w:tc>
      </w:tr>
    </w:tbl>
    <w:tbl>
      <w:tblPr>
        <w:tblW w:w="5000" w:type="pct"/>
        <w:tblBorders>
          <w:top w:val="single" w:sz="4" w:space="0" w:color="auto"/>
        </w:tblBorders>
        <w:tblCellMar>
          <w:left w:w="0" w:type="dxa"/>
          <w:right w:w="0" w:type="dxa"/>
        </w:tblCellMar>
        <w:tblLook w:val="04A0" w:firstRow="1" w:lastRow="0" w:firstColumn="1" w:lastColumn="0" w:noHBand="0" w:noVBand="1"/>
        <w:tblDescription w:val="Content table"/>
      </w:tblPr>
      <w:tblGrid>
        <w:gridCol w:w="1491"/>
        <w:gridCol w:w="4498"/>
        <w:gridCol w:w="1259"/>
        <w:gridCol w:w="2112"/>
      </w:tblGrid>
      <w:tr w:rsidR="003A1456" w14:paraId="51DD62F8" w14:textId="77777777" w:rsidTr="00196869">
        <w:tc>
          <w:tcPr>
            <w:tcW w:w="1620" w:type="dxa"/>
            <w:tcBorders>
              <w:top w:val="single" w:sz="4" w:space="0" w:color="auto"/>
              <w:left w:val="nil"/>
              <w:bottom w:val="nil"/>
              <w:right w:val="nil"/>
            </w:tcBorders>
            <w:hideMark/>
          </w:tcPr>
          <w:bookmarkEnd w:id="1"/>
          <w:p w14:paraId="47A6790D" w14:textId="77777777" w:rsidR="00196869" w:rsidRDefault="00000000">
            <w:pPr>
              <w:pStyle w:val="Heading2"/>
            </w:pPr>
            <w:sdt>
              <w:sdtPr>
                <w:id w:val="113951409"/>
                <w:placeholder>
                  <w:docPart w:val="52A4868BAC7F4651A0C36715FC53AD8C"/>
                </w:placeholder>
                <w:temporary/>
                <w:showingPlcHdr/>
              </w:sdtPr>
              <w:sdtContent>
                <w:r w:rsidR="00196869">
                  <w:t>Agenda item:</w:t>
                </w:r>
              </w:sdtContent>
            </w:sdt>
          </w:p>
        </w:tc>
        <w:tc>
          <w:tcPr>
            <w:tcW w:w="4970" w:type="dxa"/>
            <w:tcBorders>
              <w:top w:val="single" w:sz="4" w:space="0" w:color="auto"/>
              <w:left w:val="nil"/>
              <w:bottom w:val="nil"/>
              <w:right w:val="nil"/>
            </w:tcBorders>
            <w:hideMark/>
          </w:tcPr>
          <w:p w14:paraId="587EB592" w14:textId="12808D34" w:rsidR="00196869" w:rsidRDefault="007B4F01">
            <w:r>
              <w:t>Presentation</w:t>
            </w:r>
          </w:p>
        </w:tc>
        <w:tc>
          <w:tcPr>
            <w:tcW w:w="1324" w:type="dxa"/>
            <w:tcBorders>
              <w:top w:val="single" w:sz="4" w:space="0" w:color="auto"/>
              <w:left w:val="nil"/>
              <w:bottom w:val="nil"/>
              <w:right w:val="nil"/>
            </w:tcBorders>
            <w:hideMark/>
          </w:tcPr>
          <w:p w14:paraId="100897AE" w14:textId="77777777" w:rsidR="00196869" w:rsidRDefault="00000000">
            <w:pPr>
              <w:pStyle w:val="Heading2"/>
            </w:pPr>
            <w:sdt>
              <w:sdtPr>
                <w:id w:val="1072624145"/>
                <w:placeholder>
                  <w:docPart w:val="55E6F769CF6F40558CA491A074F42E23"/>
                </w:placeholder>
                <w:temporary/>
                <w:showingPlcHdr/>
              </w:sdtPr>
              <w:sdtContent>
                <w:r w:rsidR="00196869">
                  <w:t>Presenter:</w:t>
                </w:r>
              </w:sdtContent>
            </w:sdt>
          </w:p>
        </w:tc>
        <w:tc>
          <w:tcPr>
            <w:tcW w:w="2310" w:type="dxa"/>
            <w:tcBorders>
              <w:top w:val="single" w:sz="4" w:space="0" w:color="auto"/>
              <w:left w:val="nil"/>
              <w:bottom w:val="nil"/>
              <w:right w:val="nil"/>
            </w:tcBorders>
            <w:hideMark/>
          </w:tcPr>
          <w:p w14:paraId="34AFA86E" w14:textId="5BEEFCB4" w:rsidR="00196869" w:rsidRDefault="003A1456">
            <w:r>
              <w:t>Terrelle Thomas</w:t>
            </w:r>
          </w:p>
        </w:tc>
      </w:tr>
    </w:tbl>
    <w:p w14:paraId="352AAA39" w14:textId="77777777" w:rsidR="00196869" w:rsidRDefault="00000000" w:rsidP="00196869">
      <w:pPr>
        <w:pStyle w:val="Heading4"/>
        <w:rPr>
          <w:rFonts w:eastAsiaTheme="minorEastAsia"/>
        </w:rPr>
      </w:pPr>
      <w:sdt>
        <w:sdtPr>
          <w:rPr>
            <w:rFonts w:eastAsiaTheme="minorEastAsia"/>
          </w:rPr>
          <w:id w:val="1495455185"/>
          <w:placeholder>
            <w:docPart w:val="237A8E38B9F6488BB5541B1717274128"/>
          </w:placeholder>
          <w:temporary/>
          <w:showingPlcHdr/>
        </w:sdtPr>
        <w:sdtContent>
          <w:r w:rsidR="00196869">
            <w:rPr>
              <w:rFonts w:eastAsiaTheme="minorEastAsia"/>
            </w:rPr>
            <w:t>Discussion:</w:t>
          </w:r>
        </w:sdtContent>
      </w:sdt>
    </w:p>
    <w:p w14:paraId="40D11649" w14:textId="1BE5806C" w:rsidR="00196869" w:rsidRDefault="003A1456" w:rsidP="00196869">
      <w:pPr>
        <w:rPr>
          <w:rFonts w:eastAsiaTheme="minorEastAsia"/>
        </w:rPr>
      </w:pPr>
      <w:r>
        <w:t xml:space="preserve">The group was shown the current state of </w:t>
      </w:r>
      <w:r w:rsidR="007B4F01">
        <w:t>the presentation and given suggestions of how the presentation should look like</w:t>
      </w:r>
    </w:p>
    <w:p w14:paraId="3050D699" w14:textId="77777777" w:rsidR="00196869" w:rsidRDefault="00000000" w:rsidP="00196869">
      <w:pPr>
        <w:pStyle w:val="Heading4"/>
        <w:rPr>
          <w:rFonts w:eastAsiaTheme="minorEastAsia"/>
        </w:rPr>
      </w:pPr>
      <w:sdt>
        <w:sdtPr>
          <w:rPr>
            <w:rFonts w:eastAsiaTheme="minorEastAsia"/>
          </w:rPr>
          <w:id w:val="-1295436725"/>
          <w:placeholder>
            <w:docPart w:val="BBF17F14184C4D039A69C1768CBB5632"/>
          </w:placeholder>
          <w:temporary/>
          <w:showingPlcHdr/>
        </w:sdtPr>
        <w:sdtContent>
          <w:r w:rsidR="00196869">
            <w:rPr>
              <w:rFonts w:eastAsiaTheme="minorEastAsia"/>
            </w:rPr>
            <w:t>Conclusions:</w:t>
          </w:r>
        </w:sdtContent>
      </w:sdt>
    </w:p>
    <w:p w14:paraId="28456A86" w14:textId="23A836E6" w:rsidR="00196869" w:rsidRDefault="007B4F01" w:rsidP="00196869">
      <w:pPr>
        <w:rPr>
          <w:rFonts w:eastAsiaTheme="minorEastAsia"/>
        </w:rPr>
      </w:pPr>
      <w:r>
        <w:t>The group work on the presentation and continue to finish it.</w:t>
      </w:r>
    </w:p>
    <w:tbl>
      <w:tblPr>
        <w:tblStyle w:val="GridTable1Light"/>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00" w:firstRow="0" w:lastRow="0" w:firstColumn="0" w:lastColumn="0" w:noHBand="1" w:noVBand="1"/>
        <w:tblDescription w:val="Content table"/>
      </w:tblPr>
      <w:tblGrid>
        <w:gridCol w:w="4821"/>
        <w:gridCol w:w="2817"/>
        <w:gridCol w:w="1722"/>
      </w:tblGrid>
      <w:tr w:rsidR="00196869" w14:paraId="31B6AA67" w14:textId="77777777" w:rsidTr="00196869">
        <w:trPr>
          <w:tblHeader/>
        </w:trPr>
        <w:tc>
          <w:tcPr>
            <w:tcW w:w="5310" w:type="dxa"/>
            <w:vAlign w:val="bottom"/>
            <w:hideMark/>
          </w:tcPr>
          <w:p w14:paraId="0A146056" w14:textId="77777777" w:rsidR="00196869" w:rsidRDefault="00000000">
            <w:pPr>
              <w:pStyle w:val="Heading2"/>
            </w:pPr>
            <w:sdt>
              <w:sdtPr>
                <w:id w:val="1576775990"/>
                <w:placeholder>
                  <w:docPart w:val="9A0970F453C3462988E976F2F7EFFCE5"/>
                </w:placeholder>
                <w:temporary/>
                <w:showingPlcHdr/>
              </w:sdtPr>
              <w:sdtContent>
                <w:r w:rsidR="00196869">
                  <w:t>Action items</w:t>
                </w:r>
              </w:sdtContent>
            </w:sdt>
          </w:p>
        </w:tc>
        <w:tc>
          <w:tcPr>
            <w:tcW w:w="3060" w:type="dxa"/>
            <w:vAlign w:val="bottom"/>
            <w:hideMark/>
          </w:tcPr>
          <w:p w14:paraId="4AC08BEC" w14:textId="77777777" w:rsidR="00196869" w:rsidRDefault="00000000">
            <w:pPr>
              <w:pStyle w:val="Heading2"/>
            </w:pPr>
            <w:sdt>
              <w:sdtPr>
                <w:id w:val="-778569795"/>
                <w:placeholder>
                  <w:docPart w:val="75A2D178C5624976BD6ED8D79B25A485"/>
                </w:placeholder>
                <w:temporary/>
                <w:showingPlcHdr/>
              </w:sdtPr>
              <w:sdtContent>
                <w:r w:rsidR="00196869">
                  <w:t>Person responsible</w:t>
                </w:r>
              </w:sdtContent>
            </w:sdt>
          </w:p>
        </w:tc>
        <w:tc>
          <w:tcPr>
            <w:tcW w:w="1854" w:type="dxa"/>
            <w:vAlign w:val="bottom"/>
            <w:hideMark/>
          </w:tcPr>
          <w:p w14:paraId="57C4BDEA" w14:textId="77777777" w:rsidR="00196869" w:rsidRDefault="00000000">
            <w:pPr>
              <w:pStyle w:val="Heading2"/>
            </w:pPr>
            <w:sdt>
              <w:sdtPr>
                <w:id w:val="-1974196117"/>
                <w:placeholder>
                  <w:docPart w:val="7B9699E5DB9949E2B750CDCAB9AD55E8"/>
                </w:placeholder>
                <w:temporary/>
                <w:showingPlcHdr/>
              </w:sdtPr>
              <w:sdtContent>
                <w:r w:rsidR="00196869">
                  <w:t>Deadline</w:t>
                </w:r>
              </w:sdtContent>
            </w:sdt>
          </w:p>
        </w:tc>
      </w:tr>
      <w:tr w:rsidR="00196869" w14:paraId="369C8BED" w14:textId="77777777" w:rsidTr="00196869">
        <w:tc>
          <w:tcPr>
            <w:tcW w:w="5310" w:type="dxa"/>
            <w:hideMark/>
          </w:tcPr>
          <w:p w14:paraId="47B3F694" w14:textId="2B52EBC5" w:rsidR="00196869" w:rsidRDefault="003A1456">
            <w:pPr>
              <w:pStyle w:val="ListBullet"/>
            </w:pPr>
            <w:r>
              <w:t>Coder</w:t>
            </w:r>
          </w:p>
        </w:tc>
        <w:tc>
          <w:tcPr>
            <w:tcW w:w="3060" w:type="dxa"/>
            <w:hideMark/>
          </w:tcPr>
          <w:p w14:paraId="5E075857" w14:textId="7732C5C1" w:rsidR="00196869" w:rsidRDefault="009D4691">
            <w:r>
              <w:t>Terrelle Thomas</w:t>
            </w:r>
          </w:p>
        </w:tc>
        <w:tc>
          <w:tcPr>
            <w:tcW w:w="1854" w:type="dxa"/>
            <w:hideMark/>
          </w:tcPr>
          <w:p w14:paraId="5AD4F3DF" w14:textId="77777777" w:rsidR="00196869" w:rsidRDefault="00000000">
            <w:sdt>
              <w:sdtPr>
                <w:id w:val="-1362511276"/>
                <w:placeholder>
                  <w:docPart w:val="762ECF43B24C4A22ACA09D4DEB6ABEE9"/>
                </w:placeholder>
                <w:temporary/>
                <w:showingPlcHdr/>
              </w:sdtPr>
              <w:sdtContent>
                <w:r w:rsidR="00196869">
                  <w:t>Enter deadline here</w:t>
                </w:r>
              </w:sdtContent>
            </w:sdt>
          </w:p>
        </w:tc>
      </w:tr>
      <w:tr w:rsidR="00196869" w14:paraId="1148090C" w14:textId="77777777" w:rsidTr="00196869">
        <w:tc>
          <w:tcPr>
            <w:tcW w:w="5310" w:type="dxa"/>
            <w:hideMark/>
          </w:tcPr>
          <w:p w14:paraId="2EB0DBBD" w14:textId="4F4AA404" w:rsidR="00196869" w:rsidRDefault="009D4691">
            <w:pPr>
              <w:pStyle w:val="ListBullet"/>
            </w:pPr>
            <w:r>
              <w:t>Tester</w:t>
            </w:r>
          </w:p>
        </w:tc>
        <w:tc>
          <w:tcPr>
            <w:tcW w:w="3060" w:type="dxa"/>
            <w:hideMark/>
          </w:tcPr>
          <w:p w14:paraId="51EAB6EE" w14:textId="79DF0994" w:rsidR="00196869" w:rsidRDefault="009D4691">
            <w:r>
              <w:t>Ennis</w:t>
            </w:r>
          </w:p>
        </w:tc>
        <w:tc>
          <w:tcPr>
            <w:tcW w:w="1854" w:type="dxa"/>
            <w:hideMark/>
          </w:tcPr>
          <w:p w14:paraId="34789710" w14:textId="77777777" w:rsidR="00196869" w:rsidRDefault="00000000">
            <w:sdt>
              <w:sdtPr>
                <w:id w:val="-22934574"/>
                <w:placeholder>
                  <w:docPart w:val="A8CBB517E5F1438D92908857DECA1DBF"/>
                </w:placeholder>
                <w:temporary/>
                <w:showingPlcHdr/>
              </w:sdtPr>
              <w:sdtContent>
                <w:r w:rsidR="00196869">
                  <w:t>Enter deadline here</w:t>
                </w:r>
              </w:sdtContent>
            </w:sdt>
          </w:p>
        </w:tc>
      </w:tr>
      <w:tr w:rsidR="00196869" w14:paraId="79A58E52" w14:textId="77777777" w:rsidTr="00196869">
        <w:tc>
          <w:tcPr>
            <w:tcW w:w="5310" w:type="dxa"/>
            <w:tcMar>
              <w:top w:w="0" w:type="dxa"/>
              <w:left w:w="0" w:type="dxa"/>
              <w:bottom w:w="288" w:type="dxa"/>
              <w:right w:w="0" w:type="dxa"/>
            </w:tcMar>
            <w:hideMark/>
          </w:tcPr>
          <w:p w14:paraId="138FC8BC" w14:textId="6A6F7E38" w:rsidR="00196869" w:rsidRDefault="009D4691">
            <w:pPr>
              <w:pStyle w:val="ListBullet"/>
            </w:pPr>
            <w:r>
              <w:lastRenderedPageBreak/>
              <w:t>Zahir Copper</w:t>
            </w:r>
          </w:p>
        </w:tc>
        <w:tc>
          <w:tcPr>
            <w:tcW w:w="3060" w:type="dxa"/>
            <w:tcMar>
              <w:top w:w="0" w:type="dxa"/>
              <w:left w:w="0" w:type="dxa"/>
              <w:bottom w:w="288" w:type="dxa"/>
              <w:right w:w="0" w:type="dxa"/>
            </w:tcMar>
            <w:hideMark/>
          </w:tcPr>
          <w:p w14:paraId="0E1490B1" w14:textId="31BC2F90" w:rsidR="00196869" w:rsidRDefault="009D4691">
            <w:r>
              <w:t>ChatGPT Promopter</w:t>
            </w:r>
          </w:p>
        </w:tc>
        <w:tc>
          <w:tcPr>
            <w:tcW w:w="1854" w:type="dxa"/>
            <w:tcMar>
              <w:top w:w="0" w:type="dxa"/>
              <w:left w:w="0" w:type="dxa"/>
              <w:bottom w:w="288" w:type="dxa"/>
              <w:right w:w="0" w:type="dxa"/>
            </w:tcMar>
            <w:hideMark/>
          </w:tcPr>
          <w:p w14:paraId="45FF9936" w14:textId="77777777" w:rsidR="00196869" w:rsidRDefault="00000000">
            <w:sdt>
              <w:sdtPr>
                <w:id w:val="1592043662"/>
                <w:placeholder>
                  <w:docPart w:val="87554431A52F49E89161A477618BE291"/>
                </w:placeholder>
                <w:temporary/>
                <w:showingPlcHdr/>
              </w:sdtPr>
              <w:sdtContent>
                <w:r w:rsidR="00196869">
                  <w:t>Enter deadline here</w:t>
                </w:r>
              </w:sdtContent>
            </w:sdt>
          </w:p>
        </w:tc>
      </w:tr>
    </w:tbl>
    <w:tbl>
      <w:tblPr>
        <w:tblW w:w="5000" w:type="pct"/>
        <w:tblBorders>
          <w:top w:val="single" w:sz="4" w:space="0" w:color="auto"/>
        </w:tblBorders>
        <w:tblCellMar>
          <w:left w:w="0" w:type="dxa"/>
          <w:right w:w="0" w:type="dxa"/>
        </w:tblCellMar>
        <w:tblLook w:val="04A0" w:firstRow="1" w:lastRow="0" w:firstColumn="1" w:lastColumn="0" w:noHBand="0" w:noVBand="1"/>
        <w:tblDescription w:val="Content table"/>
      </w:tblPr>
      <w:tblGrid>
        <w:gridCol w:w="1497"/>
        <w:gridCol w:w="4461"/>
        <w:gridCol w:w="1262"/>
        <w:gridCol w:w="2140"/>
      </w:tblGrid>
      <w:tr w:rsidR="00196869" w14:paraId="581B1CB3" w14:textId="77777777" w:rsidTr="00196869">
        <w:tc>
          <w:tcPr>
            <w:tcW w:w="1620" w:type="dxa"/>
            <w:tcBorders>
              <w:top w:val="single" w:sz="4" w:space="0" w:color="auto"/>
              <w:left w:val="nil"/>
              <w:bottom w:val="nil"/>
              <w:right w:val="nil"/>
            </w:tcBorders>
            <w:hideMark/>
          </w:tcPr>
          <w:p w14:paraId="5F51DA98" w14:textId="77777777" w:rsidR="00196869" w:rsidRDefault="00000000">
            <w:pPr>
              <w:pStyle w:val="Heading2"/>
            </w:pPr>
            <w:sdt>
              <w:sdtPr>
                <w:id w:val="885458630"/>
                <w:placeholder>
                  <w:docPart w:val="5AC6C7671841414F9DF45F949764EC15"/>
                </w:placeholder>
                <w:temporary/>
                <w:showingPlcHdr/>
              </w:sdtPr>
              <w:sdtContent>
                <w:r w:rsidR="00196869">
                  <w:t>Agenda item:</w:t>
                </w:r>
              </w:sdtContent>
            </w:sdt>
          </w:p>
        </w:tc>
        <w:tc>
          <w:tcPr>
            <w:tcW w:w="4970" w:type="dxa"/>
            <w:tcBorders>
              <w:top w:val="single" w:sz="4" w:space="0" w:color="auto"/>
              <w:left w:val="nil"/>
              <w:bottom w:val="nil"/>
              <w:right w:val="nil"/>
            </w:tcBorders>
            <w:hideMark/>
          </w:tcPr>
          <w:p w14:paraId="623BEE54" w14:textId="77777777" w:rsidR="00196869" w:rsidRDefault="00000000">
            <w:sdt>
              <w:sdtPr>
                <w:id w:val="377673507"/>
                <w:placeholder>
                  <w:docPart w:val="521DC2C8308C4274B6957287B45F98BF"/>
                </w:placeholder>
                <w:temporary/>
                <w:showingPlcHdr/>
              </w:sdtPr>
              <w:sdtContent>
                <w:r w:rsidR="00196869">
                  <w:t>Enter agenda item here</w:t>
                </w:r>
              </w:sdtContent>
            </w:sdt>
          </w:p>
        </w:tc>
        <w:tc>
          <w:tcPr>
            <w:tcW w:w="1324" w:type="dxa"/>
            <w:tcBorders>
              <w:top w:val="single" w:sz="4" w:space="0" w:color="auto"/>
              <w:left w:val="nil"/>
              <w:bottom w:val="nil"/>
              <w:right w:val="nil"/>
            </w:tcBorders>
            <w:hideMark/>
          </w:tcPr>
          <w:p w14:paraId="3033090C" w14:textId="77777777" w:rsidR="00196869" w:rsidRDefault="00000000">
            <w:pPr>
              <w:pStyle w:val="Heading2"/>
            </w:pPr>
            <w:sdt>
              <w:sdtPr>
                <w:id w:val="-765931208"/>
                <w:placeholder>
                  <w:docPart w:val="86E832FAE64E4FDFA9FA0A09465DCEF4"/>
                </w:placeholder>
                <w:temporary/>
                <w:showingPlcHdr/>
              </w:sdtPr>
              <w:sdtContent>
                <w:r w:rsidR="00196869">
                  <w:t>Presenter:</w:t>
                </w:r>
              </w:sdtContent>
            </w:sdt>
          </w:p>
        </w:tc>
        <w:tc>
          <w:tcPr>
            <w:tcW w:w="2310" w:type="dxa"/>
            <w:tcBorders>
              <w:top w:val="single" w:sz="4" w:space="0" w:color="auto"/>
              <w:left w:val="nil"/>
              <w:bottom w:val="nil"/>
              <w:right w:val="nil"/>
            </w:tcBorders>
            <w:hideMark/>
          </w:tcPr>
          <w:p w14:paraId="30EEE6DB" w14:textId="77777777" w:rsidR="00196869" w:rsidRDefault="00000000">
            <w:sdt>
              <w:sdtPr>
                <w:id w:val="-858592925"/>
                <w:placeholder>
                  <w:docPart w:val="3B88CCE771B3444A82F298C64B0481A7"/>
                </w:placeholder>
                <w:temporary/>
                <w:showingPlcHdr/>
              </w:sdtPr>
              <w:sdtContent>
                <w:r w:rsidR="00196869">
                  <w:t>Enter presenter here</w:t>
                </w:r>
              </w:sdtContent>
            </w:sdt>
          </w:p>
        </w:tc>
      </w:tr>
    </w:tbl>
    <w:p w14:paraId="2328E143" w14:textId="77777777" w:rsidR="00196869" w:rsidRDefault="00000000" w:rsidP="00196869">
      <w:pPr>
        <w:pStyle w:val="Heading4"/>
        <w:rPr>
          <w:rFonts w:eastAsiaTheme="minorEastAsia"/>
        </w:rPr>
      </w:pPr>
      <w:sdt>
        <w:sdtPr>
          <w:rPr>
            <w:rFonts w:eastAsiaTheme="minorEastAsia"/>
          </w:rPr>
          <w:id w:val="-98801915"/>
          <w:placeholder>
            <w:docPart w:val="5370C66EB6C648008B07224BE35A2AE6"/>
          </w:placeholder>
          <w:temporary/>
          <w:showingPlcHdr/>
        </w:sdtPr>
        <w:sdtContent>
          <w:r w:rsidR="00196869">
            <w:rPr>
              <w:rFonts w:eastAsiaTheme="minorEastAsia"/>
            </w:rPr>
            <w:t>Discussion:</w:t>
          </w:r>
        </w:sdtContent>
      </w:sdt>
    </w:p>
    <w:sdt>
      <w:sdtPr>
        <w:id w:val="-1975671269"/>
        <w:placeholder>
          <w:docPart w:val="293DEB89B99F4F66954A28C0AC2826F9"/>
        </w:placeholder>
        <w:temporary/>
        <w:showingPlcHdr/>
      </w:sdtPr>
      <w:sdtContent>
        <w:p w14:paraId="72567FD5" w14:textId="77777777" w:rsidR="00196869" w:rsidRDefault="00196869" w:rsidP="00196869">
          <w:pPr>
            <w:rPr>
              <w:rFonts w:eastAsiaTheme="minorEastAsia"/>
            </w:rPr>
          </w:pPr>
          <w:r>
            <w:t>To get started right away, just tap any placeholder text (such as this) and start typing to replace it with your own.</w:t>
          </w:r>
        </w:p>
      </w:sdtContent>
    </w:sdt>
    <w:p w14:paraId="7B730CEE" w14:textId="77777777" w:rsidR="00196869" w:rsidRDefault="00000000" w:rsidP="00196869">
      <w:pPr>
        <w:pStyle w:val="Heading4"/>
        <w:rPr>
          <w:rFonts w:eastAsiaTheme="minorEastAsia"/>
        </w:rPr>
      </w:pPr>
      <w:sdt>
        <w:sdtPr>
          <w:rPr>
            <w:rFonts w:eastAsiaTheme="minorEastAsia"/>
          </w:rPr>
          <w:id w:val="-1388485399"/>
          <w:placeholder>
            <w:docPart w:val="980D9A6A04EC46B9953708537A355725"/>
          </w:placeholder>
          <w:temporary/>
          <w:showingPlcHdr/>
        </w:sdtPr>
        <w:sdtContent>
          <w:r w:rsidR="00196869">
            <w:rPr>
              <w:rFonts w:eastAsiaTheme="minorEastAsia"/>
            </w:rPr>
            <w:t>Conclusions:</w:t>
          </w:r>
        </w:sdtContent>
      </w:sdt>
    </w:p>
    <w:sdt>
      <w:sdtPr>
        <w:id w:val="-1873522740"/>
        <w:placeholder>
          <w:docPart w:val="6A1066DFFA614D919DE5B71ED1B8FAF0"/>
        </w:placeholder>
        <w:temporary/>
        <w:showingPlcHdr/>
      </w:sdtPr>
      <w:sdtContent>
        <w:p w14:paraId="07C3FEB9" w14:textId="77777777" w:rsidR="00196869" w:rsidRDefault="00196869" w:rsidP="00196869">
          <w:pPr>
            <w:rPr>
              <w:rFonts w:eastAsiaTheme="minorEastAsia"/>
            </w:rPr>
          </w:pPr>
          <w:r>
            <w:t>Enter conclusions here.</w:t>
          </w:r>
        </w:p>
      </w:sdtContent>
    </w:sdt>
    <w:tbl>
      <w:tblPr>
        <w:tblStyle w:val="GridTable1Light"/>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00" w:firstRow="0" w:lastRow="0" w:firstColumn="0" w:lastColumn="0" w:noHBand="1" w:noVBand="1"/>
        <w:tblDescription w:val="Content table"/>
      </w:tblPr>
      <w:tblGrid>
        <w:gridCol w:w="4816"/>
        <w:gridCol w:w="2820"/>
        <w:gridCol w:w="1724"/>
      </w:tblGrid>
      <w:tr w:rsidR="00196869" w14:paraId="34FF4894" w14:textId="77777777" w:rsidTr="00196869">
        <w:trPr>
          <w:tblHeader/>
        </w:trPr>
        <w:tc>
          <w:tcPr>
            <w:tcW w:w="5310" w:type="dxa"/>
            <w:vAlign w:val="bottom"/>
            <w:hideMark/>
          </w:tcPr>
          <w:p w14:paraId="050FC738" w14:textId="77777777" w:rsidR="00196869" w:rsidRDefault="00000000">
            <w:pPr>
              <w:pStyle w:val="Heading2"/>
            </w:pPr>
            <w:sdt>
              <w:sdtPr>
                <w:id w:val="-374389350"/>
                <w:placeholder>
                  <w:docPart w:val="C3446579732E47D6A57F23BC30E45B0D"/>
                </w:placeholder>
                <w:temporary/>
                <w:showingPlcHdr/>
              </w:sdtPr>
              <w:sdtContent>
                <w:r w:rsidR="00196869">
                  <w:t>Action items</w:t>
                </w:r>
              </w:sdtContent>
            </w:sdt>
          </w:p>
        </w:tc>
        <w:tc>
          <w:tcPr>
            <w:tcW w:w="3060" w:type="dxa"/>
            <w:vAlign w:val="bottom"/>
            <w:hideMark/>
          </w:tcPr>
          <w:p w14:paraId="495A51CF" w14:textId="77777777" w:rsidR="00196869" w:rsidRDefault="00000000">
            <w:pPr>
              <w:pStyle w:val="Heading2"/>
            </w:pPr>
            <w:sdt>
              <w:sdtPr>
                <w:id w:val="1996212571"/>
                <w:placeholder>
                  <w:docPart w:val="624B0667E56641CBBF4D2A3A3E092BD7"/>
                </w:placeholder>
                <w:temporary/>
                <w:showingPlcHdr/>
              </w:sdtPr>
              <w:sdtContent>
                <w:r w:rsidR="00196869">
                  <w:t>Person responsible</w:t>
                </w:r>
              </w:sdtContent>
            </w:sdt>
          </w:p>
        </w:tc>
        <w:tc>
          <w:tcPr>
            <w:tcW w:w="1854" w:type="dxa"/>
            <w:vAlign w:val="bottom"/>
            <w:hideMark/>
          </w:tcPr>
          <w:p w14:paraId="29016152" w14:textId="77777777" w:rsidR="00196869" w:rsidRDefault="00000000">
            <w:pPr>
              <w:pStyle w:val="Heading2"/>
            </w:pPr>
            <w:sdt>
              <w:sdtPr>
                <w:id w:val="429936015"/>
                <w:placeholder>
                  <w:docPart w:val="51A3566571EE4B07876983AB5AAD5571"/>
                </w:placeholder>
                <w:temporary/>
                <w:showingPlcHdr/>
              </w:sdtPr>
              <w:sdtContent>
                <w:r w:rsidR="00196869">
                  <w:t>Deadline</w:t>
                </w:r>
              </w:sdtContent>
            </w:sdt>
          </w:p>
        </w:tc>
      </w:tr>
      <w:tr w:rsidR="00196869" w14:paraId="51A4EBC4" w14:textId="77777777" w:rsidTr="00196869">
        <w:tc>
          <w:tcPr>
            <w:tcW w:w="5310" w:type="dxa"/>
            <w:hideMark/>
          </w:tcPr>
          <w:p w14:paraId="40901BAD" w14:textId="77777777" w:rsidR="00196869" w:rsidRDefault="00000000">
            <w:pPr>
              <w:pStyle w:val="ListBullet"/>
            </w:pPr>
            <w:sdt>
              <w:sdtPr>
                <w:id w:val="-1322805837"/>
                <w:placeholder>
                  <w:docPart w:val="2D5BBD4047C843CF9839D7FF2BFAD2BE"/>
                </w:placeholder>
                <w:temporary/>
                <w:showingPlcHdr/>
              </w:sdtPr>
              <w:sdtContent>
                <w:r w:rsidR="00196869">
                  <w:t>Enter action items here</w:t>
                </w:r>
              </w:sdtContent>
            </w:sdt>
          </w:p>
        </w:tc>
        <w:tc>
          <w:tcPr>
            <w:tcW w:w="3060" w:type="dxa"/>
            <w:hideMark/>
          </w:tcPr>
          <w:p w14:paraId="73828161" w14:textId="77777777" w:rsidR="00196869" w:rsidRDefault="00000000">
            <w:sdt>
              <w:sdtPr>
                <w:id w:val="1109015127"/>
                <w:placeholder>
                  <w:docPart w:val="B72AA12169854E4AA14886E8A5A08949"/>
                </w:placeholder>
                <w:temporary/>
                <w:showingPlcHdr/>
              </w:sdtPr>
              <w:sdtContent>
                <w:r w:rsidR="00196869">
                  <w:t>Enter person responsible here</w:t>
                </w:r>
              </w:sdtContent>
            </w:sdt>
          </w:p>
        </w:tc>
        <w:tc>
          <w:tcPr>
            <w:tcW w:w="1854" w:type="dxa"/>
            <w:hideMark/>
          </w:tcPr>
          <w:p w14:paraId="70AA55A7" w14:textId="77777777" w:rsidR="00196869" w:rsidRDefault="00000000">
            <w:sdt>
              <w:sdtPr>
                <w:id w:val="1780834151"/>
                <w:placeholder>
                  <w:docPart w:val="56B7D40ED400464A9506DB97E2059837"/>
                </w:placeholder>
                <w:temporary/>
                <w:showingPlcHdr/>
              </w:sdtPr>
              <w:sdtContent>
                <w:r w:rsidR="00196869">
                  <w:t>Enter deadline here</w:t>
                </w:r>
              </w:sdtContent>
            </w:sdt>
          </w:p>
        </w:tc>
      </w:tr>
      <w:tr w:rsidR="00196869" w14:paraId="50986439" w14:textId="77777777" w:rsidTr="00196869">
        <w:tc>
          <w:tcPr>
            <w:tcW w:w="5310" w:type="dxa"/>
            <w:hideMark/>
          </w:tcPr>
          <w:p w14:paraId="3EF5A109" w14:textId="77777777" w:rsidR="00196869" w:rsidRDefault="00000000">
            <w:pPr>
              <w:pStyle w:val="ListBullet"/>
            </w:pPr>
            <w:sdt>
              <w:sdtPr>
                <w:id w:val="1417053139"/>
                <w:placeholder>
                  <w:docPart w:val="F1968EBEE7174994BB7E3F360D2D7EC3"/>
                </w:placeholder>
                <w:temporary/>
                <w:showingPlcHdr/>
              </w:sdtPr>
              <w:sdtContent>
                <w:r w:rsidR="00196869">
                  <w:t>Enter action items here</w:t>
                </w:r>
              </w:sdtContent>
            </w:sdt>
          </w:p>
        </w:tc>
        <w:tc>
          <w:tcPr>
            <w:tcW w:w="3060" w:type="dxa"/>
            <w:hideMark/>
          </w:tcPr>
          <w:p w14:paraId="702FA025" w14:textId="77777777" w:rsidR="00196869" w:rsidRDefault="00000000">
            <w:sdt>
              <w:sdtPr>
                <w:id w:val="-1974819821"/>
                <w:placeholder>
                  <w:docPart w:val="7B0CFDD53A534E089AC18C9CD5B60A06"/>
                </w:placeholder>
                <w:temporary/>
                <w:showingPlcHdr/>
              </w:sdtPr>
              <w:sdtContent>
                <w:r w:rsidR="00196869">
                  <w:t>Enter person responsible here</w:t>
                </w:r>
              </w:sdtContent>
            </w:sdt>
          </w:p>
        </w:tc>
        <w:tc>
          <w:tcPr>
            <w:tcW w:w="1854" w:type="dxa"/>
            <w:hideMark/>
          </w:tcPr>
          <w:p w14:paraId="6E1FAF63" w14:textId="77777777" w:rsidR="00196869" w:rsidRDefault="00000000">
            <w:sdt>
              <w:sdtPr>
                <w:id w:val="-1089308141"/>
                <w:placeholder>
                  <w:docPart w:val="C2BF3B613A6741FA99734F6ABE200E05"/>
                </w:placeholder>
                <w:temporary/>
                <w:showingPlcHdr/>
              </w:sdtPr>
              <w:sdtContent>
                <w:r w:rsidR="00196869">
                  <w:t>Enter deadline here</w:t>
                </w:r>
              </w:sdtContent>
            </w:sdt>
          </w:p>
        </w:tc>
      </w:tr>
      <w:tr w:rsidR="00196869" w14:paraId="4FC74D27" w14:textId="77777777" w:rsidTr="00196869">
        <w:tc>
          <w:tcPr>
            <w:tcW w:w="5310" w:type="dxa"/>
            <w:tcMar>
              <w:top w:w="0" w:type="dxa"/>
              <w:left w:w="0" w:type="dxa"/>
              <w:bottom w:w="288" w:type="dxa"/>
              <w:right w:w="0" w:type="dxa"/>
            </w:tcMar>
            <w:hideMark/>
          </w:tcPr>
          <w:p w14:paraId="0149B0E8" w14:textId="77777777" w:rsidR="00196869" w:rsidRDefault="00000000">
            <w:pPr>
              <w:pStyle w:val="ListBullet"/>
            </w:pPr>
            <w:sdt>
              <w:sdtPr>
                <w:id w:val="-1792125055"/>
                <w:placeholder>
                  <w:docPart w:val="369425F1CB4F4C01B643D9EA066A3127"/>
                </w:placeholder>
                <w:temporary/>
                <w:showingPlcHdr/>
              </w:sdtPr>
              <w:sdtContent>
                <w:r w:rsidR="00196869">
                  <w:t>Enter action items here</w:t>
                </w:r>
              </w:sdtContent>
            </w:sdt>
          </w:p>
        </w:tc>
        <w:tc>
          <w:tcPr>
            <w:tcW w:w="3060" w:type="dxa"/>
            <w:tcMar>
              <w:top w:w="0" w:type="dxa"/>
              <w:left w:w="0" w:type="dxa"/>
              <w:bottom w:w="288" w:type="dxa"/>
              <w:right w:w="0" w:type="dxa"/>
            </w:tcMar>
            <w:hideMark/>
          </w:tcPr>
          <w:p w14:paraId="031471BA" w14:textId="77777777" w:rsidR="00196869" w:rsidRDefault="00000000">
            <w:sdt>
              <w:sdtPr>
                <w:id w:val="1190714860"/>
                <w:placeholder>
                  <w:docPart w:val="FC27F7792A91400E978E0DFB188E3DCE"/>
                </w:placeholder>
                <w:temporary/>
                <w:showingPlcHdr/>
              </w:sdtPr>
              <w:sdtContent>
                <w:r w:rsidR="00196869">
                  <w:t>Enter person responsible here</w:t>
                </w:r>
              </w:sdtContent>
            </w:sdt>
          </w:p>
        </w:tc>
        <w:tc>
          <w:tcPr>
            <w:tcW w:w="1854" w:type="dxa"/>
            <w:tcMar>
              <w:top w:w="0" w:type="dxa"/>
              <w:left w:w="0" w:type="dxa"/>
              <w:bottom w:w="288" w:type="dxa"/>
              <w:right w:w="0" w:type="dxa"/>
            </w:tcMar>
            <w:hideMark/>
          </w:tcPr>
          <w:p w14:paraId="425B9DF3" w14:textId="77777777" w:rsidR="00196869" w:rsidRDefault="00000000">
            <w:sdt>
              <w:sdtPr>
                <w:id w:val="107479912"/>
                <w:placeholder>
                  <w:docPart w:val="711E830D94C1490BB43FEA3DDAC63182"/>
                </w:placeholder>
                <w:temporary/>
                <w:showingPlcHdr/>
              </w:sdtPr>
              <w:sdtContent>
                <w:r w:rsidR="00196869">
                  <w:t>Enter deadline here</w:t>
                </w:r>
              </w:sdtContent>
            </w:sdt>
          </w:p>
        </w:tc>
      </w:tr>
    </w:tbl>
    <w:p w14:paraId="2BE7A28B" w14:textId="77777777" w:rsidR="00196869" w:rsidRDefault="00000000" w:rsidP="00196869">
      <w:pPr>
        <w:pStyle w:val="Heading1"/>
      </w:pPr>
      <w:sdt>
        <w:sdtPr>
          <w:id w:val="-1794281877"/>
          <w:placeholder>
            <w:docPart w:val="F97AC9AEC20A4A8EA256A7C124199EF2"/>
          </w:placeholder>
          <w:temporary/>
          <w:showingPlcHdr/>
        </w:sdtPr>
        <w:sdtContent>
          <w:r w:rsidR="00196869">
            <w:t>Other Information</w:t>
          </w:r>
        </w:sdtContent>
      </w:sdt>
    </w:p>
    <w:p w14:paraId="70536C02" w14:textId="77777777" w:rsidR="00196869" w:rsidRDefault="00000000" w:rsidP="00196869">
      <w:pPr>
        <w:pStyle w:val="Heading4"/>
        <w:rPr>
          <w:rFonts w:eastAsiaTheme="minorEastAsia"/>
        </w:rPr>
      </w:pPr>
      <w:sdt>
        <w:sdtPr>
          <w:rPr>
            <w:rFonts w:eastAsiaTheme="minorEastAsia"/>
          </w:rPr>
          <w:id w:val="2125887421"/>
          <w:placeholder>
            <w:docPart w:val="F278505FC6E1498D8FD1754097688624"/>
          </w:placeholder>
          <w:temporary/>
          <w:showingPlcHdr/>
        </w:sdtPr>
        <w:sdtContent>
          <w:r w:rsidR="00196869">
            <w:rPr>
              <w:rFonts w:eastAsiaTheme="minorEastAsia"/>
            </w:rPr>
            <w:t>Observers:</w:t>
          </w:r>
        </w:sdtContent>
      </w:sdt>
    </w:p>
    <w:sdt>
      <w:sdtPr>
        <w:id w:val="-1335213840"/>
        <w:placeholder>
          <w:docPart w:val="650DC25F2A03456899BBFEE7F7C63C44"/>
        </w:placeholder>
        <w:temporary/>
        <w:showingPlcHdr/>
      </w:sdtPr>
      <w:sdtContent>
        <w:p w14:paraId="4B638DCD" w14:textId="77777777" w:rsidR="00196869" w:rsidRDefault="00196869" w:rsidP="00196869">
          <w:pPr>
            <w:rPr>
              <w:rFonts w:eastAsiaTheme="minorEastAsia"/>
            </w:rPr>
          </w:pPr>
          <w:r>
            <w:t>Enter observers here.</w:t>
          </w:r>
        </w:p>
      </w:sdtContent>
    </w:sdt>
    <w:p w14:paraId="4543BBBA" w14:textId="77777777" w:rsidR="00196869" w:rsidRDefault="00000000" w:rsidP="00196869">
      <w:pPr>
        <w:pStyle w:val="Heading4"/>
        <w:rPr>
          <w:rFonts w:eastAsiaTheme="minorEastAsia"/>
        </w:rPr>
      </w:pPr>
      <w:sdt>
        <w:sdtPr>
          <w:rPr>
            <w:rFonts w:eastAsiaTheme="minorEastAsia"/>
          </w:rPr>
          <w:id w:val="-671956156"/>
          <w:placeholder>
            <w:docPart w:val="684007169DBF41BF882FCC7BCE4043E1"/>
          </w:placeholder>
          <w:temporary/>
          <w:showingPlcHdr/>
        </w:sdtPr>
        <w:sdtContent>
          <w:r w:rsidR="00196869">
            <w:rPr>
              <w:rFonts w:eastAsiaTheme="minorEastAsia"/>
            </w:rPr>
            <w:t>Resources:</w:t>
          </w:r>
        </w:sdtContent>
      </w:sdt>
    </w:p>
    <w:sdt>
      <w:sdtPr>
        <w:id w:val="-1742867320"/>
        <w:placeholder>
          <w:docPart w:val="3E449ECC4AE3471EAF250FBCD9F8B25A"/>
        </w:placeholder>
        <w:temporary/>
        <w:showingPlcHdr/>
      </w:sdtPr>
      <w:sdtContent>
        <w:p w14:paraId="5285A8A2" w14:textId="77777777" w:rsidR="00196869" w:rsidRDefault="00196869" w:rsidP="00196869">
          <w:pPr>
            <w:rPr>
              <w:rFonts w:eastAsiaTheme="minorEastAsia"/>
            </w:rPr>
          </w:pPr>
          <w:r>
            <w:t>Enter resources here.</w:t>
          </w:r>
        </w:p>
      </w:sdtContent>
    </w:sdt>
    <w:p w14:paraId="6CA3356D" w14:textId="77777777" w:rsidR="00196869" w:rsidRDefault="00000000" w:rsidP="00196869">
      <w:pPr>
        <w:pStyle w:val="Heading4"/>
        <w:rPr>
          <w:rFonts w:eastAsiaTheme="minorEastAsia"/>
        </w:rPr>
      </w:pPr>
      <w:sdt>
        <w:sdtPr>
          <w:rPr>
            <w:rFonts w:eastAsiaTheme="minorEastAsia"/>
          </w:rPr>
          <w:id w:val="1633520843"/>
          <w:placeholder>
            <w:docPart w:val="D5A97B6197684A6CA9221A195202CC8F"/>
          </w:placeholder>
          <w:temporary/>
          <w:showingPlcHdr/>
        </w:sdtPr>
        <w:sdtContent>
          <w:r w:rsidR="00196869">
            <w:rPr>
              <w:rFonts w:eastAsiaTheme="minorEastAsia"/>
            </w:rPr>
            <w:t>Special notes:</w:t>
          </w:r>
        </w:sdtContent>
      </w:sdt>
    </w:p>
    <w:sdt>
      <w:sdtPr>
        <w:id w:val="1689711322"/>
        <w:placeholder>
          <w:docPart w:val="09AC84FE60D749A1AB8024CA57B8B48D"/>
        </w:placeholder>
        <w:temporary/>
        <w:showingPlcHdr/>
      </w:sdtPr>
      <w:sdtContent>
        <w:p w14:paraId="4C4589FD" w14:textId="77777777" w:rsidR="00196869" w:rsidRDefault="00196869" w:rsidP="00196869">
          <w:pPr>
            <w:rPr>
              <w:rFonts w:eastAsiaTheme="minorEastAsia"/>
            </w:rPr>
          </w:pPr>
          <w:r>
            <w:t>Enter any special notes here.</w:t>
          </w:r>
        </w:p>
      </w:sdtContent>
    </w:sdt>
    <w:p w14:paraId="22CB7E43" w14:textId="77777777" w:rsidR="00196869" w:rsidRPr="00196869" w:rsidRDefault="00196869" w:rsidP="00196869">
      <w:pPr>
        <w:rPr>
          <w:sz w:val="24"/>
        </w:rPr>
      </w:pPr>
    </w:p>
    <w:p w14:paraId="73B79186" w14:textId="77777777" w:rsidR="00C77039" w:rsidRPr="00C77039" w:rsidRDefault="00C77039" w:rsidP="00C77039">
      <w:pPr>
        <w:rPr>
          <w:sz w:val="24"/>
        </w:rPr>
      </w:pPr>
    </w:p>
    <w:sectPr w:rsidR="00C77039" w:rsidRPr="00C770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A36A8554"/>
    <w:lvl w:ilvl="0">
      <w:start w:val="1"/>
      <w:numFmt w:val="bullet"/>
      <w:pStyle w:val="ListBullet"/>
      <w:lvlText w:val=""/>
      <w:lvlJc w:val="left"/>
      <w:pPr>
        <w:tabs>
          <w:tab w:val="num" w:pos="360"/>
        </w:tabs>
        <w:ind w:left="360" w:hanging="360"/>
      </w:pPr>
      <w:rPr>
        <w:rFonts w:ascii="Wingdings" w:hAnsi="Wingdings" w:hint="default"/>
      </w:rPr>
    </w:lvl>
  </w:abstractNum>
  <w:abstractNum w:abstractNumId="1" w15:restartNumberingAfterBreak="0">
    <w:nsid w:val="322B5F0D"/>
    <w:multiLevelType w:val="hybridMultilevel"/>
    <w:tmpl w:val="78C81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53857006">
    <w:abstractNumId w:val="1"/>
  </w:num>
  <w:num w:numId="2" w16cid:durableId="4400763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1456"/>
    <w:rsid w:val="00196869"/>
    <w:rsid w:val="003A1456"/>
    <w:rsid w:val="007B4F01"/>
    <w:rsid w:val="009D4691"/>
    <w:rsid w:val="009E7AC3"/>
    <w:rsid w:val="00C77039"/>
    <w:rsid w:val="00FD11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914BA9"/>
  <w15:chartTrackingRefBased/>
  <w15:docId w15:val="{645FE8A1-DFDB-4B46-A563-3B505F84D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96869"/>
    <w:pPr>
      <w:keepNext/>
      <w:pBdr>
        <w:bottom w:val="double" w:sz="4" w:space="1" w:color="000000" w:themeColor="text1"/>
      </w:pBdr>
      <w:spacing w:before="240" w:after="80" w:line="240" w:lineRule="auto"/>
      <w:jc w:val="center"/>
      <w:outlineLvl w:val="0"/>
    </w:pPr>
    <w:rPr>
      <w:rFonts w:asciiTheme="majorHAnsi" w:eastAsiaTheme="majorEastAsia" w:hAnsiTheme="majorHAnsi" w:cs="Arial"/>
      <w:b/>
      <w:bCs/>
      <w:i/>
      <w:kern w:val="32"/>
      <w:sz w:val="28"/>
      <w:szCs w:val="32"/>
    </w:rPr>
  </w:style>
  <w:style w:type="paragraph" w:styleId="Heading2">
    <w:name w:val="heading 2"/>
    <w:basedOn w:val="Normal"/>
    <w:link w:val="Heading2Char"/>
    <w:uiPriority w:val="9"/>
    <w:semiHidden/>
    <w:unhideWhenUsed/>
    <w:qFormat/>
    <w:rsid w:val="00196869"/>
    <w:pPr>
      <w:keepNext/>
      <w:spacing w:before="80" w:after="80" w:line="240" w:lineRule="auto"/>
      <w:outlineLvl w:val="1"/>
    </w:pPr>
    <w:rPr>
      <w:rFonts w:asciiTheme="majorHAnsi" w:eastAsiaTheme="majorEastAsia" w:hAnsiTheme="majorHAnsi" w:cs="Arial"/>
      <w:b/>
      <w:bCs/>
      <w:iCs/>
      <w:sz w:val="19"/>
      <w:szCs w:val="28"/>
    </w:rPr>
  </w:style>
  <w:style w:type="paragraph" w:styleId="Heading3">
    <w:name w:val="heading 3"/>
    <w:basedOn w:val="Normal"/>
    <w:link w:val="Heading3Char"/>
    <w:uiPriority w:val="9"/>
    <w:semiHidden/>
    <w:unhideWhenUsed/>
    <w:qFormat/>
    <w:rsid w:val="00196869"/>
    <w:pPr>
      <w:spacing w:after="120" w:line="240" w:lineRule="auto"/>
      <w:jc w:val="right"/>
      <w:outlineLvl w:val="2"/>
    </w:pPr>
    <w:rPr>
      <w:rFonts w:asciiTheme="majorHAnsi" w:eastAsiaTheme="majorEastAsia" w:hAnsiTheme="majorHAnsi" w:cs="Times New Roman"/>
      <w:b/>
      <w:sz w:val="19"/>
    </w:rPr>
  </w:style>
  <w:style w:type="paragraph" w:styleId="Heading4">
    <w:name w:val="heading 4"/>
    <w:basedOn w:val="Normal"/>
    <w:link w:val="Heading4Char"/>
    <w:uiPriority w:val="9"/>
    <w:semiHidden/>
    <w:unhideWhenUsed/>
    <w:qFormat/>
    <w:rsid w:val="00196869"/>
    <w:pPr>
      <w:keepNext/>
      <w:spacing w:before="200" w:after="120" w:line="240" w:lineRule="auto"/>
      <w:outlineLvl w:val="3"/>
    </w:pPr>
    <w:rPr>
      <w:rFonts w:eastAsia="Times New Roman" w:cs="Times New Roman"/>
      <w:b/>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7039"/>
    <w:pPr>
      <w:ind w:left="720"/>
      <w:contextualSpacing/>
    </w:pPr>
  </w:style>
  <w:style w:type="character" w:customStyle="1" w:styleId="Heading1Char">
    <w:name w:val="Heading 1 Char"/>
    <w:basedOn w:val="DefaultParagraphFont"/>
    <w:link w:val="Heading1"/>
    <w:uiPriority w:val="9"/>
    <w:rsid w:val="00196869"/>
    <w:rPr>
      <w:rFonts w:asciiTheme="majorHAnsi" w:eastAsiaTheme="majorEastAsia" w:hAnsiTheme="majorHAnsi" w:cs="Arial"/>
      <w:b/>
      <w:bCs/>
      <w:i/>
      <w:kern w:val="32"/>
      <w:sz w:val="28"/>
      <w:szCs w:val="32"/>
    </w:rPr>
  </w:style>
  <w:style w:type="character" w:customStyle="1" w:styleId="Heading2Char">
    <w:name w:val="Heading 2 Char"/>
    <w:basedOn w:val="DefaultParagraphFont"/>
    <w:link w:val="Heading2"/>
    <w:uiPriority w:val="9"/>
    <w:semiHidden/>
    <w:rsid w:val="00196869"/>
    <w:rPr>
      <w:rFonts w:asciiTheme="majorHAnsi" w:eastAsiaTheme="majorEastAsia" w:hAnsiTheme="majorHAnsi" w:cs="Arial"/>
      <w:b/>
      <w:bCs/>
      <w:iCs/>
      <w:sz w:val="19"/>
      <w:szCs w:val="28"/>
    </w:rPr>
  </w:style>
  <w:style w:type="character" w:customStyle="1" w:styleId="Heading3Char">
    <w:name w:val="Heading 3 Char"/>
    <w:basedOn w:val="DefaultParagraphFont"/>
    <w:link w:val="Heading3"/>
    <w:uiPriority w:val="9"/>
    <w:semiHidden/>
    <w:rsid w:val="00196869"/>
    <w:rPr>
      <w:rFonts w:asciiTheme="majorHAnsi" w:eastAsiaTheme="majorEastAsia" w:hAnsiTheme="majorHAnsi" w:cs="Times New Roman"/>
      <w:b/>
      <w:sz w:val="19"/>
    </w:rPr>
  </w:style>
  <w:style w:type="character" w:customStyle="1" w:styleId="Heading4Char">
    <w:name w:val="Heading 4 Char"/>
    <w:basedOn w:val="DefaultParagraphFont"/>
    <w:link w:val="Heading4"/>
    <w:uiPriority w:val="9"/>
    <w:semiHidden/>
    <w:rsid w:val="00196869"/>
    <w:rPr>
      <w:rFonts w:eastAsia="Times New Roman" w:cs="Times New Roman"/>
      <w:b/>
      <w:sz w:val="19"/>
      <w:szCs w:val="19"/>
    </w:rPr>
  </w:style>
  <w:style w:type="paragraph" w:styleId="ListBullet">
    <w:name w:val="List Bullet"/>
    <w:basedOn w:val="Normal"/>
    <w:uiPriority w:val="10"/>
    <w:semiHidden/>
    <w:unhideWhenUsed/>
    <w:qFormat/>
    <w:rsid w:val="00196869"/>
    <w:pPr>
      <w:numPr>
        <w:numId w:val="2"/>
      </w:numPr>
      <w:spacing w:before="80" w:after="80" w:line="240" w:lineRule="auto"/>
      <w:contextualSpacing/>
    </w:pPr>
    <w:rPr>
      <w:rFonts w:eastAsiaTheme="minorEastAsia" w:cs="Times New Roman"/>
      <w:sz w:val="19"/>
      <w:szCs w:val="19"/>
    </w:rPr>
  </w:style>
  <w:style w:type="paragraph" w:styleId="Title">
    <w:name w:val="Title"/>
    <w:basedOn w:val="Normal"/>
    <w:link w:val="TitleChar"/>
    <w:uiPriority w:val="1"/>
    <w:qFormat/>
    <w:rsid w:val="00196869"/>
    <w:pPr>
      <w:spacing w:line="240" w:lineRule="auto"/>
      <w:contextualSpacing/>
    </w:pPr>
    <w:rPr>
      <w:rFonts w:asciiTheme="majorHAnsi" w:eastAsiaTheme="majorEastAsia" w:hAnsiTheme="majorHAnsi" w:cstheme="majorBidi"/>
      <w:b/>
      <w:kern w:val="28"/>
      <w:sz w:val="48"/>
      <w:szCs w:val="56"/>
    </w:rPr>
  </w:style>
  <w:style w:type="character" w:customStyle="1" w:styleId="TitleChar">
    <w:name w:val="Title Char"/>
    <w:basedOn w:val="DefaultParagraphFont"/>
    <w:link w:val="Title"/>
    <w:uiPriority w:val="1"/>
    <w:rsid w:val="00196869"/>
    <w:rPr>
      <w:rFonts w:asciiTheme="majorHAnsi" w:eastAsiaTheme="majorEastAsia" w:hAnsiTheme="majorHAnsi" w:cstheme="majorBidi"/>
      <w:b/>
      <w:kern w:val="28"/>
      <w:sz w:val="48"/>
      <w:szCs w:val="56"/>
    </w:rPr>
  </w:style>
  <w:style w:type="table" w:styleId="TableGrid">
    <w:name w:val="Table Grid"/>
    <w:basedOn w:val="TableNormal"/>
    <w:uiPriority w:val="59"/>
    <w:rsid w:val="00196869"/>
    <w:pPr>
      <w:spacing w:before="80" w:after="80" w:line="240" w:lineRule="auto"/>
    </w:pPr>
    <w:rPr>
      <w:rFonts w:eastAsiaTheme="minorEastAsia" w:cs="Times New Roman"/>
      <w:sz w:val="19"/>
      <w:szCs w:val="19"/>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196869"/>
    <w:pPr>
      <w:spacing w:before="80" w:after="0" w:line="240" w:lineRule="auto"/>
    </w:pPr>
    <w:rPr>
      <w:rFonts w:eastAsiaTheme="minorEastAsia" w:cs="Times New Roman"/>
      <w:sz w:val="19"/>
      <w:szCs w:val="19"/>
    </w:rPr>
    <w:tblPr>
      <w:tblStyleRowBandSize w:val="1"/>
      <w:tblStyleColBandSize w:val="1"/>
      <w:tblInd w:w="0" w:type="nil"/>
    </w:tblPr>
    <w:tblStylePr w:type="firstRow">
      <w:rPr>
        <w:rFonts w:asciiTheme="majorHAnsi" w:eastAsiaTheme="majorEastAsia" w:hAnsiTheme="majorHAnsi" w:cstheme="majorBidi" w:hint="default"/>
        <w:i/>
        <w:iCs/>
        <w:sz w:val="26"/>
        <w:szCs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hint="default"/>
        <w:i/>
        <w:iCs/>
        <w:sz w:val="26"/>
        <w:szCs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hint="default"/>
        <w:i/>
        <w:iCs/>
        <w:sz w:val="26"/>
        <w:szCs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hint="default"/>
        <w:i/>
        <w:iCs/>
        <w:sz w:val="26"/>
        <w:szCs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196869"/>
    <w:pPr>
      <w:spacing w:before="80" w:after="0" w:line="240" w:lineRule="auto"/>
    </w:pPr>
    <w:rPr>
      <w:rFonts w:eastAsiaTheme="minorEastAsia" w:cs="Times New Roman"/>
      <w:sz w:val="19"/>
      <w:szCs w:val="19"/>
    </w:rPr>
    <w:tblPr>
      <w:tblStyleRowBandSize w:val="1"/>
      <w:tblStyleColBandSize w:val="1"/>
      <w:tblInd w:w="0" w:type="nil"/>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853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erre\OneDrive\Desktop\Document\Project%20Meeting%20Guidelines%20(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BA536C737074102B16DFADAF4CB465C"/>
        <w:category>
          <w:name w:val="General"/>
          <w:gallery w:val="placeholder"/>
        </w:category>
        <w:types>
          <w:type w:val="bbPlcHdr"/>
        </w:types>
        <w:behaviors>
          <w:behavior w:val="content"/>
        </w:behaviors>
        <w:guid w:val="{688A2E98-BDD4-4159-B9C0-6AF2B86A9F86}"/>
      </w:docPartPr>
      <w:docPartBody>
        <w:p w:rsidR="00642B2C" w:rsidRDefault="00000000">
          <w:pPr>
            <w:pStyle w:val="0BA536C737074102B16DFADAF4CB465C"/>
          </w:pPr>
          <w:r>
            <w:t>Team Meeting</w:t>
          </w:r>
        </w:p>
      </w:docPartBody>
    </w:docPart>
    <w:docPart>
      <w:docPartPr>
        <w:name w:val="0FBCDA0BCDBB4FD782436B5F5E670E7E"/>
        <w:category>
          <w:name w:val="General"/>
          <w:gallery w:val="placeholder"/>
        </w:category>
        <w:types>
          <w:type w:val="bbPlcHdr"/>
        </w:types>
        <w:behaviors>
          <w:behavior w:val="content"/>
        </w:behaviors>
        <w:guid w:val="{D76D17CC-41A0-442F-B391-EA0A1EAE2AC0}"/>
      </w:docPartPr>
      <w:docPartBody>
        <w:p w:rsidR="00642B2C" w:rsidRDefault="00000000">
          <w:pPr>
            <w:pStyle w:val="0FBCDA0BCDBB4FD782436B5F5E670E7E"/>
          </w:pPr>
          <w:r>
            <w:t>Meeting called by:</w:t>
          </w:r>
        </w:p>
      </w:docPartBody>
    </w:docPart>
    <w:docPart>
      <w:docPartPr>
        <w:name w:val="DB90207643A54FA887857B520DB7EA6C"/>
        <w:category>
          <w:name w:val="General"/>
          <w:gallery w:val="placeholder"/>
        </w:category>
        <w:types>
          <w:type w:val="bbPlcHdr"/>
        </w:types>
        <w:behaviors>
          <w:behavior w:val="content"/>
        </w:behaviors>
        <w:guid w:val="{F4173CF5-831F-4853-9B41-B023E982F834}"/>
      </w:docPartPr>
      <w:docPartBody>
        <w:p w:rsidR="00642B2C" w:rsidRDefault="00000000">
          <w:pPr>
            <w:pStyle w:val="DB90207643A54FA887857B520DB7EA6C"/>
          </w:pPr>
          <w:r>
            <w:t>Type of meeting:</w:t>
          </w:r>
        </w:p>
      </w:docPartBody>
    </w:docPart>
    <w:docPart>
      <w:docPartPr>
        <w:name w:val="606B3B504D6E4EDD9DEF67C7DE02B5BE"/>
        <w:category>
          <w:name w:val="General"/>
          <w:gallery w:val="placeholder"/>
        </w:category>
        <w:types>
          <w:type w:val="bbPlcHdr"/>
        </w:types>
        <w:behaviors>
          <w:behavior w:val="content"/>
        </w:behaviors>
        <w:guid w:val="{7C5DCA27-1D82-4CDB-9AA9-EDF6CA215162}"/>
      </w:docPartPr>
      <w:docPartBody>
        <w:p w:rsidR="00642B2C" w:rsidRDefault="00000000">
          <w:pPr>
            <w:pStyle w:val="606B3B504D6E4EDD9DEF67C7DE02B5BE"/>
          </w:pPr>
          <w:r>
            <w:t>Facilitator:</w:t>
          </w:r>
        </w:p>
      </w:docPartBody>
    </w:docPart>
    <w:docPart>
      <w:docPartPr>
        <w:name w:val="15ADE53AC8A845EB9888FED2FB21DA13"/>
        <w:category>
          <w:name w:val="General"/>
          <w:gallery w:val="placeholder"/>
        </w:category>
        <w:types>
          <w:type w:val="bbPlcHdr"/>
        </w:types>
        <w:behaviors>
          <w:behavior w:val="content"/>
        </w:behaviors>
        <w:guid w:val="{F10F9FEF-0275-4AFD-8275-B33FA876E015}"/>
      </w:docPartPr>
      <w:docPartBody>
        <w:p w:rsidR="00642B2C" w:rsidRDefault="00000000">
          <w:pPr>
            <w:pStyle w:val="15ADE53AC8A845EB9888FED2FB21DA13"/>
          </w:pPr>
          <w:r>
            <w:t>Note taker:</w:t>
          </w:r>
        </w:p>
      </w:docPartBody>
    </w:docPart>
    <w:docPart>
      <w:docPartPr>
        <w:name w:val="E1B28FFE676942C98522B22E19E2C719"/>
        <w:category>
          <w:name w:val="General"/>
          <w:gallery w:val="placeholder"/>
        </w:category>
        <w:types>
          <w:type w:val="bbPlcHdr"/>
        </w:types>
        <w:behaviors>
          <w:behavior w:val="content"/>
        </w:behaviors>
        <w:guid w:val="{BB5503C1-18AC-415D-90BE-A0A9FE3BC27C}"/>
      </w:docPartPr>
      <w:docPartBody>
        <w:p w:rsidR="00642B2C" w:rsidRDefault="00000000">
          <w:pPr>
            <w:pStyle w:val="E1B28FFE676942C98522B22E19E2C719"/>
          </w:pPr>
          <w:r>
            <w:t>Enter note taker here</w:t>
          </w:r>
        </w:p>
      </w:docPartBody>
    </w:docPart>
    <w:docPart>
      <w:docPartPr>
        <w:name w:val="3C077E473EEE4C1FACDDE75965DBE56A"/>
        <w:category>
          <w:name w:val="General"/>
          <w:gallery w:val="placeholder"/>
        </w:category>
        <w:types>
          <w:type w:val="bbPlcHdr"/>
        </w:types>
        <w:behaviors>
          <w:behavior w:val="content"/>
        </w:behaviors>
        <w:guid w:val="{B3164B59-7CE9-464A-95E8-74C424204634}"/>
      </w:docPartPr>
      <w:docPartBody>
        <w:p w:rsidR="00642B2C" w:rsidRDefault="00000000">
          <w:pPr>
            <w:pStyle w:val="3C077E473EEE4C1FACDDE75965DBE56A"/>
          </w:pPr>
          <w:r>
            <w:t>Timekeeper:</w:t>
          </w:r>
        </w:p>
      </w:docPartBody>
    </w:docPart>
    <w:docPart>
      <w:docPartPr>
        <w:name w:val="46DFF32B31754BBBBF2842ED35DB1AA1"/>
        <w:category>
          <w:name w:val="General"/>
          <w:gallery w:val="placeholder"/>
        </w:category>
        <w:types>
          <w:type w:val="bbPlcHdr"/>
        </w:types>
        <w:behaviors>
          <w:behavior w:val="content"/>
        </w:behaviors>
        <w:guid w:val="{28748109-57D1-4DC9-A057-04DF1A71576B}"/>
      </w:docPartPr>
      <w:docPartBody>
        <w:p w:rsidR="00642B2C" w:rsidRDefault="00000000">
          <w:pPr>
            <w:pStyle w:val="46DFF32B31754BBBBF2842ED35DB1AA1"/>
          </w:pPr>
          <w:r>
            <w:t>Enter meeting timekeeper here</w:t>
          </w:r>
        </w:p>
      </w:docPartBody>
    </w:docPart>
    <w:docPart>
      <w:docPartPr>
        <w:name w:val="E6B46BF7C5524C80AE75087F99C3344F"/>
        <w:category>
          <w:name w:val="General"/>
          <w:gallery w:val="placeholder"/>
        </w:category>
        <w:types>
          <w:type w:val="bbPlcHdr"/>
        </w:types>
        <w:behaviors>
          <w:behavior w:val="content"/>
        </w:behaviors>
        <w:guid w:val="{3A00E76E-910B-4E96-9B38-7838AF68DCCB}"/>
      </w:docPartPr>
      <w:docPartBody>
        <w:p w:rsidR="00642B2C" w:rsidRDefault="00000000">
          <w:pPr>
            <w:pStyle w:val="E6B46BF7C5524C80AE75087F99C3344F"/>
          </w:pPr>
          <w:r>
            <w:t>Attendees:</w:t>
          </w:r>
        </w:p>
      </w:docPartBody>
    </w:docPart>
    <w:docPart>
      <w:docPartPr>
        <w:name w:val="6DA783A6F53F43C7840393D4B2FC36B5"/>
        <w:category>
          <w:name w:val="General"/>
          <w:gallery w:val="placeholder"/>
        </w:category>
        <w:types>
          <w:type w:val="bbPlcHdr"/>
        </w:types>
        <w:behaviors>
          <w:behavior w:val="content"/>
        </w:behaviors>
        <w:guid w:val="{71BB171F-5B7F-4EDF-B375-6C6855346A89}"/>
      </w:docPartPr>
      <w:docPartBody>
        <w:p w:rsidR="00642B2C" w:rsidRDefault="00000000">
          <w:pPr>
            <w:pStyle w:val="6DA783A6F53F43C7840393D4B2FC36B5"/>
          </w:pPr>
          <w:r>
            <w:t>Please read:</w:t>
          </w:r>
        </w:p>
      </w:docPartBody>
    </w:docPart>
    <w:docPart>
      <w:docPartPr>
        <w:name w:val="B0C0DB00672A4FA0B37D0BA4D80C4188"/>
        <w:category>
          <w:name w:val="General"/>
          <w:gallery w:val="placeholder"/>
        </w:category>
        <w:types>
          <w:type w:val="bbPlcHdr"/>
        </w:types>
        <w:behaviors>
          <w:behavior w:val="content"/>
        </w:behaviors>
        <w:guid w:val="{59CE2185-95B7-4975-A0B3-391C603D3726}"/>
      </w:docPartPr>
      <w:docPartBody>
        <w:p w:rsidR="00642B2C" w:rsidRDefault="00000000">
          <w:pPr>
            <w:pStyle w:val="B0C0DB00672A4FA0B37D0BA4D80C4188"/>
          </w:pPr>
          <w:r>
            <w:t>Enter reading list here</w:t>
          </w:r>
        </w:p>
      </w:docPartBody>
    </w:docPart>
    <w:docPart>
      <w:docPartPr>
        <w:name w:val="C417BD488A6F466185D5E34F080042BB"/>
        <w:category>
          <w:name w:val="General"/>
          <w:gallery w:val="placeholder"/>
        </w:category>
        <w:types>
          <w:type w:val="bbPlcHdr"/>
        </w:types>
        <w:behaviors>
          <w:behavior w:val="content"/>
        </w:behaviors>
        <w:guid w:val="{D7017535-D719-4614-B699-0D09FD22769F}"/>
      </w:docPartPr>
      <w:docPartBody>
        <w:p w:rsidR="00642B2C" w:rsidRDefault="00000000">
          <w:pPr>
            <w:pStyle w:val="C417BD488A6F466185D5E34F080042BB"/>
          </w:pPr>
          <w:r>
            <w:t>Please bring:</w:t>
          </w:r>
        </w:p>
      </w:docPartBody>
    </w:docPart>
    <w:docPart>
      <w:docPartPr>
        <w:name w:val="694DB09FD4C3430F904A169D94CA3C67"/>
        <w:category>
          <w:name w:val="General"/>
          <w:gallery w:val="placeholder"/>
        </w:category>
        <w:types>
          <w:type w:val="bbPlcHdr"/>
        </w:types>
        <w:behaviors>
          <w:behavior w:val="content"/>
        </w:behaviors>
        <w:guid w:val="{810D84CD-DD50-42AA-B68D-C4738C154304}"/>
      </w:docPartPr>
      <w:docPartBody>
        <w:p w:rsidR="00642B2C" w:rsidRDefault="00000000">
          <w:pPr>
            <w:pStyle w:val="694DB09FD4C3430F904A169D94CA3C67"/>
          </w:pPr>
          <w:r>
            <w:t>Enter items to bring here</w:t>
          </w:r>
        </w:p>
      </w:docPartBody>
    </w:docPart>
    <w:docPart>
      <w:docPartPr>
        <w:name w:val="125A482E96E449DD813A5D612AFAF979"/>
        <w:category>
          <w:name w:val="General"/>
          <w:gallery w:val="placeholder"/>
        </w:category>
        <w:types>
          <w:type w:val="bbPlcHdr"/>
        </w:types>
        <w:behaviors>
          <w:behavior w:val="content"/>
        </w:behaviors>
        <w:guid w:val="{AAFF28E0-98AD-437F-93DD-5A8A691600B3}"/>
      </w:docPartPr>
      <w:docPartBody>
        <w:p w:rsidR="00642B2C" w:rsidRDefault="00000000">
          <w:pPr>
            <w:pStyle w:val="125A482E96E449DD813A5D612AFAF979"/>
          </w:pPr>
          <w:r>
            <w:t>Minutes</w:t>
          </w:r>
        </w:p>
      </w:docPartBody>
    </w:docPart>
    <w:docPart>
      <w:docPartPr>
        <w:name w:val="F0C8EBFA85F14FE39E2CE3B6C350CFC6"/>
        <w:category>
          <w:name w:val="General"/>
          <w:gallery w:val="placeholder"/>
        </w:category>
        <w:types>
          <w:type w:val="bbPlcHdr"/>
        </w:types>
        <w:behaviors>
          <w:behavior w:val="content"/>
        </w:behaviors>
        <w:guid w:val="{6C4A5C88-CACB-4A96-8ACF-A0B9D336950B}"/>
      </w:docPartPr>
      <w:docPartBody>
        <w:p w:rsidR="00642B2C" w:rsidRDefault="00000000">
          <w:pPr>
            <w:pStyle w:val="F0C8EBFA85F14FE39E2CE3B6C350CFC6"/>
          </w:pPr>
          <w:r>
            <w:t>Agenda item:</w:t>
          </w:r>
        </w:p>
      </w:docPartBody>
    </w:docPart>
    <w:docPart>
      <w:docPartPr>
        <w:name w:val="9070C9C2DF81482EA14ECE1EDD9736CE"/>
        <w:category>
          <w:name w:val="General"/>
          <w:gallery w:val="placeholder"/>
        </w:category>
        <w:types>
          <w:type w:val="bbPlcHdr"/>
        </w:types>
        <w:behaviors>
          <w:behavior w:val="content"/>
        </w:behaviors>
        <w:guid w:val="{F00785C6-F494-4D18-94E8-495C599BADC2}"/>
      </w:docPartPr>
      <w:docPartBody>
        <w:p w:rsidR="00642B2C" w:rsidRDefault="00000000">
          <w:pPr>
            <w:pStyle w:val="9070C9C2DF81482EA14ECE1EDD9736CE"/>
          </w:pPr>
          <w:r>
            <w:t>Presenter:</w:t>
          </w:r>
        </w:p>
      </w:docPartBody>
    </w:docPart>
    <w:docPart>
      <w:docPartPr>
        <w:name w:val="222B263777B5427698E8779D252A7C68"/>
        <w:category>
          <w:name w:val="General"/>
          <w:gallery w:val="placeholder"/>
        </w:category>
        <w:types>
          <w:type w:val="bbPlcHdr"/>
        </w:types>
        <w:behaviors>
          <w:behavior w:val="content"/>
        </w:behaviors>
        <w:guid w:val="{2A70C6DC-B448-4A5D-A849-388DB387BEE3}"/>
      </w:docPartPr>
      <w:docPartBody>
        <w:p w:rsidR="00642B2C" w:rsidRDefault="00000000">
          <w:pPr>
            <w:pStyle w:val="222B263777B5427698E8779D252A7C68"/>
          </w:pPr>
          <w:r>
            <w:t>Enter presenter here</w:t>
          </w:r>
        </w:p>
      </w:docPartBody>
    </w:docPart>
    <w:docPart>
      <w:docPartPr>
        <w:name w:val="FC2F49ACA80C40A388AFE2EC80666E7E"/>
        <w:category>
          <w:name w:val="General"/>
          <w:gallery w:val="placeholder"/>
        </w:category>
        <w:types>
          <w:type w:val="bbPlcHdr"/>
        </w:types>
        <w:behaviors>
          <w:behavior w:val="content"/>
        </w:behaviors>
        <w:guid w:val="{06962355-AAAC-46CA-A7CF-FBC80ED33E35}"/>
      </w:docPartPr>
      <w:docPartBody>
        <w:p w:rsidR="00642B2C" w:rsidRDefault="00000000">
          <w:pPr>
            <w:pStyle w:val="FC2F49ACA80C40A388AFE2EC80666E7E"/>
          </w:pPr>
          <w:r>
            <w:t>Discussion:</w:t>
          </w:r>
        </w:p>
      </w:docPartBody>
    </w:docPart>
    <w:docPart>
      <w:docPartPr>
        <w:name w:val="060C1C54FB594D92B90094FBD5568E2C"/>
        <w:category>
          <w:name w:val="General"/>
          <w:gallery w:val="placeholder"/>
        </w:category>
        <w:types>
          <w:type w:val="bbPlcHdr"/>
        </w:types>
        <w:behaviors>
          <w:behavior w:val="content"/>
        </w:behaviors>
        <w:guid w:val="{B59B6346-1A03-42C1-AB23-A3CD1DFF1402}"/>
      </w:docPartPr>
      <w:docPartBody>
        <w:p w:rsidR="00642B2C" w:rsidRDefault="00000000">
          <w:pPr>
            <w:pStyle w:val="060C1C54FB594D92B90094FBD5568E2C"/>
          </w:pPr>
          <w:r>
            <w:t>Conclusions:</w:t>
          </w:r>
        </w:p>
      </w:docPartBody>
    </w:docPart>
    <w:docPart>
      <w:docPartPr>
        <w:name w:val="E0CD61D11C5645E7A01F5617F8D8B7CE"/>
        <w:category>
          <w:name w:val="General"/>
          <w:gallery w:val="placeholder"/>
        </w:category>
        <w:types>
          <w:type w:val="bbPlcHdr"/>
        </w:types>
        <w:behaviors>
          <w:behavior w:val="content"/>
        </w:behaviors>
        <w:guid w:val="{78F9EA54-DFBD-495B-B01D-696B087394BC}"/>
      </w:docPartPr>
      <w:docPartBody>
        <w:p w:rsidR="00642B2C" w:rsidRDefault="00000000">
          <w:pPr>
            <w:pStyle w:val="E0CD61D11C5645E7A01F5617F8D8B7CE"/>
          </w:pPr>
          <w:r>
            <w:t>Action items</w:t>
          </w:r>
        </w:p>
      </w:docPartBody>
    </w:docPart>
    <w:docPart>
      <w:docPartPr>
        <w:name w:val="F06B03D09D5F4C11AFF396543B969D46"/>
        <w:category>
          <w:name w:val="General"/>
          <w:gallery w:val="placeholder"/>
        </w:category>
        <w:types>
          <w:type w:val="bbPlcHdr"/>
        </w:types>
        <w:behaviors>
          <w:behavior w:val="content"/>
        </w:behaviors>
        <w:guid w:val="{D8D19D55-A43D-4876-9B16-58DD67CA36E9}"/>
      </w:docPartPr>
      <w:docPartBody>
        <w:p w:rsidR="00642B2C" w:rsidRDefault="00000000">
          <w:pPr>
            <w:pStyle w:val="F06B03D09D5F4C11AFF396543B969D46"/>
          </w:pPr>
          <w:r>
            <w:t>Person responsible</w:t>
          </w:r>
        </w:p>
      </w:docPartBody>
    </w:docPart>
    <w:docPart>
      <w:docPartPr>
        <w:name w:val="59D4976F25DF4C49BDD272A13C4A788F"/>
        <w:category>
          <w:name w:val="General"/>
          <w:gallery w:val="placeholder"/>
        </w:category>
        <w:types>
          <w:type w:val="bbPlcHdr"/>
        </w:types>
        <w:behaviors>
          <w:behavior w:val="content"/>
        </w:behaviors>
        <w:guid w:val="{86550768-7739-4BEA-BBDA-1134E9E7E257}"/>
      </w:docPartPr>
      <w:docPartBody>
        <w:p w:rsidR="00642B2C" w:rsidRDefault="00000000">
          <w:pPr>
            <w:pStyle w:val="59D4976F25DF4C49BDD272A13C4A788F"/>
          </w:pPr>
          <w:r>
            <w:t>Deadline</w:t>
          </w:r>
        </w:p>
      </w:docPartBody>
    </w:docPart>
    <w:docPart>
      <w:docPartPr>
        <w:name w:val="92A3428A476C423BB2DE03F9A834C938"/>
        <w:category>
          <w:name w:val="General"/>
          <w:gallery w:val="placeholder"/>
        </w:category>
        <w:types>
          <w:type w:val="bbPlcHdr"/>
        </w:types>
        <w:behaviors>
          <w:behavior w:val="content"/>
        </w:behaviors>
        <w:guid w:val="{CE7EF3E6-2EDC-420A-A1FB-6B66314B1571}"/>
      </w:docPartPr>
      <w:docPartBody>
        <w:p w:rsidR="00642B2C" w:rsidRDefault="00000000">
          <w:pPr>
            <w:pStyle w:val="92A3428A476C423BB2DE03F9A834C938"/>
          </w:pPr>
          <w:r>
            <w:t>Enter action items here</w:t>
          </w:r>
        </w:p>
      </w:docPartBody>
    </w:docPart>
    <w:docPart>
      <w:docPartPr>
        <w:name w:val="CBEACF02DFBB40AD89358E58C9BD4F39"/>
        <w:category>
          <w:name w:val="General"/>
          <w:gallery w:val="placeholder"/>
        </w:category>
        <w:types>
          <w:type w:val="bbPlcHdr"/>
        </w:types>
        <w:behaviors>
          <w:behavior w:val="content"/>
        </w:behaviors>
        <w:guid w:val="{8FC4E4CE-0C29-4716-89B9-908CE04B53C3}"/>
      </w:docPartPr>
      <w:docPartBody>
        <w:p w:rsidR="00642B2C" w:rsidRDefault="00000000">
          <w:pPr>
            <w:pStyle w:val="CBEACF02DFBB40AD89358E58C9BD4F39"/>
          </w:pPr>
          <w:r>
            <w:t>Enter person responsible here</w:t>
          </w:r>
        </w:p>
      </w:docPartBody>
    </w:docPart>
    <w:docPart>
      <w:docPartPr>
        <w:name w:val="D874DE5EAA35451F8A937163C64B9F94"/>
        <w:category>
          <w:name w:val="General"/>
          <w:gallery w:val="placeholder"/>
        </w:category>
        <w:types>
          <w:type w:val="bbPlcHdr"/>
        </w:types>
        <w:behaviors>
          <w:behavior w:val="content"/>
        </w:behaviors>
        <w:guid w:val="{DAEDF63A-E17B-4F49-B051-611C8349BB01}"/>
      </w:docPartPr>
      <w:docPartBody>
        <w:p w:rsidR="00642B2C" w:rsidRDefault="00000000">
          <w:pPr>
            <w:pStyle w:val="D874DE5EAA35451F8A937163C64B9F94"/>
          </w:pPr>
          <w:r>
            <w:t>Enter deadline here</w:t>
          </w:r>
        </w:p>
      </w:docPartBody>
    </w:docPart>
    <w:docPart>
      <w:docPartPr>
        <w:name w:val="21E2929697EB4645833DDB00B158D8DB"/>
        <w:category>
          <w:name w:val="General"/>
          <w:gallery w:val="placeholder"/>
        </w:category>
        <w:types>
          <w:type w:val="bbPlcHdr"/>
        </w:types>
        <w:behaviors>
          <w:behavior w:val="content"/>
        </w:behaviors>
        <w:guid w:val="{8F5185E2-8926-4698-B940-EB3D589D34DE}"/>
      </w:docPartPr>
      <w:docPartBody>
        <w:p w:rsidR="00642B2C" w:rsidRDefault="00000000">
          <w:pPr>
            <w:pStyle w:val="21E2929697EB4645833DDB00B158D8DB"/>
          </w:pPr>
          <w:r>
            <w:t>Enter action items here</w:t>
          </w:r>
        </w:p>
      </w:docPartBody>
    </w:docPart>
    <w:docPart>
      <w:docPartPr>
        <w:name w:val="01D438A638304BD5B02E96C92F311054"/>
        <w:category>
          <w:name w:val="General"/>
          <w:gallery w:val="placeholder"/>
        </w:category>
        <w:types>
          <w:type w:val="bbPlcHdr"/>
        </w:types>
        <w:behaviors>
          <w:behavior w:val="content"/>
        </w:behaviors>
        <w:guid w:val="{994072E0-B1BE-47EF-AE3B-2278450A94C2}"/>
      </w:docPartPr>
      <w:docPartBody>
        <w:p w:rsidR="00642B2C" w:rsidRDefault="00000000">
          <w:pPr>
            <w:pStyle w:val="01D438A638304BD5B02E96C92F311054"/>
          </w:pPr>
          <w:r>
            <w:t>Enter person responsible here</w:t>
          </w:r>
        </w:p>
      </w:docPartBody>
    </w:docPart>
    <w:docPart>
      <w:docPartPr>
        <w:name w:val="6D1EF2DF4E6C4DBF890333B9B092F002"/>
        <w:category>
          <w:name w:val="General"/>
          <w:gallery w:val="placeholder"/>
        </w:category>
        <w:types>
          <w:type w:val="bbPlcHdr"/>
        </w:types>
        <w:behaviors>
          <w:behavior w:val="content"/>
        </w:behaviors>
        <w:guid w:val="{4CB19A3D-BDDF-4186-BAF6-9D104FFC020D}"/>
      </w:docPartPr>
      <w:docPartBody>
        <w:p w:rsidR="00642B2C" w:rsidRDefault="00000000">
          <w:pPr>
            <w:pStyle w:val="6D1EF2DF4E6C4DBF890333B9B092F002"/>
          </w:pPr>
          <w:r>
            <w:t>Enter deadline here</w:t>
          </w:r>
        </w:p>
      </w:docPartBody>
    </w:docPart>
    <w:docPart>
      <w:docPartPr>
        <w:name w:val="5422C6CD747C430A93ACFD7E623E2308"/>
        <w:category>
          <w:name w:val="General"/>
          <w:gallery w:val="placeholder"/>
        </w:category>
        <w:types>
          <w:type w:val="bbPlcHdr"/>
        </w:types>
        <w:behaviors>
          <w:behavior w:val="content"/>
        </w:behaviors>
        <w:guid w:val="{0755B8DF-A36B-4A5E-9416-8C097EF13DBD}"/>
      </w:docPartPr>
      <w:docPartBody>
        <w:p w:rsidR="00642B2C" w:rsidRDefault="00000000">
          <w:pPr>
            <w:pStyle w:val="5422C6CD747C430A93ACFD7E623E2308"/>
          </w:pPr>
          <w:r>
            <w:t>Enter action items here</w:t>
          </w:r>
        </w:p>
      </w:docPartBody>
    </w:docPart>
    <w:docPart>
      <w:docPartPr>
        <w:name w:val="55F72F85AC034E35B2AE733253FF7109"/>
        <w:category>
          <w:name w:val="General"/>
          <w:gallery w:val="placeholder"/>
        </w:category>
        <w:types>
          <w:type w:val="bbPlcHdr"/>
        </w:types>
        <w:behaviors>
          <w:behavior w:val="content"/>
        </w:behaviors>
        <w:guid w:val="{F60EC398-CE34-4A26-97B2-9DEAFDC0577C}"/>
      </w:docPartPr>
      <w:docPartBody>
        <w:p w:rsidR="00642B2C" w:rsidRDefault="00000000">
          <w:pPr>
            <w:pStyle w:val="55F72F85AC034E35B2AE733253FF7109"/>
          </w:pPr>
          <w:r>
            <w:t>Enter person responsible here</w:t>
          </w:r>
        </w:p>
      </w:docPartBody>
    </w:docPart>
    <w:docPart>
      <w:docPartPr>
        <w:name w:val="A5E9F297BD8C4531B7D87B605CD903AC"/>
        <w:category>
          <w:name w:val="General"/>
          <w:gallery w:val="placeholder"/>
        </w:category>
        <w:types>
          <w:type w:val="bbPlcHdr"/>
        </w:types>
        <w:behaviors>
          <w:behavior w:val="content"/>
        </w:behaviors>
        <w:guid w:val="{732C474A-4551-4ABF-8965-A2110AE700BB}"/>
      </w:docPartPr>
      <w:docPartBody>
        <w:p w:rsidR="00642B2C" w:rsidRDefault="00000000">
          <w:pPr>
            <w:pStyle w:val="A5E9F297BD8C4531B7D87B605CD903AC"/>
          </w:pPr>
          <w:r>
            <w:t>Enter deadline here</w:t>
          </w:r>
        </w:p>
      </w:docPartBody>
    </w:docPart>
    <w:docPart>
      <w:docPartPr>
        <w:name w:val="52A4868BAC7F4651A0C36715FC53AD8C"/>
        <w:category>
          <w:name w:val="General"/>
          <w:gallery w:val="placeholder"/>
        </w:category>
        <w:types>
          <w:type w:val="bbPlcHdr"/>
        </w:types>
        <w:behaviors>
          <w:behavior w:val="content"/>
        </w:behaviors>
        <w:guid w:val="{803B3EF3-B2B9-4CD1-82B9-25AA161B669C}"/>
      </w:docPartPr>
      <w:docPartBody>
        <w:p w:rsidR="00642B2C" w:rsidRDefault="00000000">
          <w:pPr>
            <w:pStyle w:val="52A4868BAC7F4651A0C36715FC53AD8C"/>
          </w:pPr>
          <w:r>
            <w:t>Agenda item:</w:t>
          </w:r>
        </w:p>
      </w:docPartBody>
    </w:docPart>
    <w:docPart>
      <w:docPartPr>
        <w:name w:val="55E6F769CF6F40558CA491A074F42E23"/>
        <w:category>
          <w:name w:val="General"/>
          <w:gallery w:val="placeholder"/>
        </w:category>
        <w:types>
          <w:type w:val="bbPlcHdr"/>
        </w:types>
        <w:behaviors>
          <w:behavior w:val="content"/>
        </w:behaviors>
        <w:guid w:val="{0A9C9B71-2109-4FC7-A19C-2E0646DFB29B}"/>
      </w:docPartPr>
      <w:docPartBody>
        <w:p w:rsidR="00642B2C" w:rsidRDefault="00000000">
          <w:pPr>
            <w:pStyle w:val="55E6F769CF6F40558CA491A074F42E23"/>
          </w:pPr>
          <w:r>
            <w:t>Presenter:</w:t>
          </w:r>
        </w:p>
      </w:docPartBody>
    </w:docPart>
    <w:docPart>
      <w:docPartPr>
        <w:name w:val="237A8E38B9F6488BB5541B1717274128"/>
        <w:category>
          <w:name w:val="General"/>
          <w:gallery w:val="placeholder"/>
        </w:category>
        <w:types>
          <w:type w:val="bbPlcHdr"/>
        </w:types>
        <w:behaviors>
          <w:behavior w:val="content"/>
        </w:behaviors>
        <w:guid w:val="{E6A18255-D03E-461D-86B7-ECF274EE3372}"/>
      </w:docPartPr>
      <w:docPartBody>
        <w:p w:rsidR="00642B2C" w:rsidRDefault="00000000">
          <w:pPr>
            <w:pStyle w:val="237A8E38B9F6488BB5541B1717274128"/>
          </w:pPr>
          <w:r>
            <w:t>Discussion:</w:t>
          </w:r>
        </w:p>
      </w:docPartBody>
    </w:docPart>
    <w:docPart>
      <w:docPartPr>
        <w:name w:val="BBF17F14184C4D039A69C1768CBB5632"/>
        <w:category>
          <w:name w:val="General"/>
          <w:gallery w:val="placeholder"/>
        </w:category>
        <w:types>
          <w:type w:val="bbPlcHdr"/>
        </w:types>
        <w:behaviors>
          <w:behavior w:val="content"/>
        </w:behaviors>
        <w:guid w:val="{CE856C51-533C-4548-84C1-57D1827F1405}"/>
      </w:docPartPr>
      <w:docPartBody>
        <w:p w:rsidR="00642B2C" w:rsidRDefault="00000000">
          <w:pPr>
            <w:pStyle w:val="BBF17F14184C4D039A69C1768CBB5632"/>
          </w:pPr>
          <w:r>
            <w:t>Conclusions:</w:t>
          </w:r>
        </w:p>
      </w:docPartBody>
    </w:docPart>
    <w:docPart>
      <w:docPartPr>
        <w:name w:val="9A0970F453C3462988E976F2F7EFFCE5"/>
        <w:category>
          <w:name w:val="General"/>
          <w:gallery w:val="placeholder"/>
        </w:category>
        <w:types>
          <w:type w:val="bbPlcHdr"/>
        </w:types>
        <w:behaviors>
          <w:behavior w:val="content"/>
        </w:behaviors>
        <w:guid w:val="{F5F59A10-ABB7-43BD-A270-C84A1D1AF194}"/>
      </w:docPartPr>
      <w:docPartBody>
        <w:p w:rsidR="00642B2C" w:rsidRDefault="00000000">
          <w:pPr>
            <w:pStyle w:val="9A0970F453C3462988E976F2F7EFFCE5"/>
          </w:pPr>
          <w:r>
            <w:t>Action items</w:t>
          </w:r>
        </w:p>
      </w:docPartBody>
    </w:docPart>
    <w:docPart>
      <w:docPartPr>
        <w:name w:val="75A2D178C5624976BD6ED8D79B25A485"/>
        <w:category>
          <w:name w:val="General"/>
          <w:gallery w:val="placeholder"/>
        </w:category>
        <w:types>
          <w:type w:val="bbPlcHdr"/>
        </w:types>
        <w:behaviors>
          <w:behavior w:val="content"/>
        </w:behaviors>
        <w:guid w:val="{6836741A-6117-4BF4-A70D-FBC441B8F62A}"/>
      </w:docPartPr>
      <w:docPartBody>
        <w:p w:rsidR="00642B2C" w:rsidRDefault="00000000">
          <w:pPr>
            <w:pStyle w:val="75A2D178C5624976BD6ED8D79B25A485"/>
          </w:pPr>
          <w:r>
            <w:t>Person responsible</w:t>
          </w:r>
        </w:p>
      </w:docPartBody>
    </w:docPart>
    <w:docPart>
      <w:docPartPr>
        <w:name w:val="7B9699E5DB9949E2B750CDCAB9AD55E8"/>
        <w:category>
          <w:name w:val="General"/>
          <w:gallery w:val="placeholder"/>
        </w:category>
        <w:types>
          <w:type w:val="bbPlcHdr"/>
        </w:types>
        <w:behaviors>
          <w:behavior w:val="content"/>
        </w:behaviors>
        <w:guid w:val="{73C3A560-0F7F-4F15-9625-DD0CED4AA64F}"/>
      </w:docPartPr>
      <w:docPartBody>
        <w:p w:rsidR="00642B2C" w:rsidRDefault="00000000">
          <w:pPr>
            <w:pStyle w:val="7B9699E5DB9949E2B750CDCAB9AD55E8"/>
          </w:pPr>
          <w:r>
            <w:t>Deadline</w:t>
          </w:r>
        </w:p>
      </w:docPartBody>
    </w:docPart>
    <w:docPart>
      <w:docPartPr>
        <w:name w:val="762ECF43B24C4A22ACA09D4DEB6ABEE9"/>
        <w:category>
          <w:name w:val="General"/>
          <w:gallery w:val="placeholder"/>
        </w:category>
        <w:types>
          <w:type w:val="bbPlcHdr"/>
        </w:types>
        <w:behaviors>
          <w:behavior w:val="content"/>
        </w:behaviors>
        <w:guid w:val="{C0244C7A-60BD-482D-A94C-50A9EFDF8D09}"/>
      </w:docPartPr>
      <w:docPartBody>
        <w:p w:rsidR="00642B2C" w:rsidRDefault="00000000">
          <w:pPr>
            <w:pStyle w:val="762ECF43B24C4A22ACA09D4DEB6ABEE9"/>
          </w:pPr>
          <w:r>
            <w:t>Enter deadline here</w:t>
          </w:r>
        </w:p>
      </w:docPartBody>
    </w:docPart>
    <w:docPart>
      <w:docPartPr>
        <w:name w:val="A8CBB517E5F1438D92908857DECA1DBF"/>
        <w:category>
          <w:name w:val="General"/>
          <w:gallery w:val="placeholder"/>
        </w:category>
        <w:types>
          <w:type w:val="bbPlcHdr"/>
        </w:types>
        <w:behaviors>
          <w:behavior w:val="content"/>
        </w:behaviors>
        <w:guid w:val="{7DA6D940-A2A9-4B26-ACAF-DD8554F5D2D4}"/>
      </w:docPartPr>
      <w:docPartBody>
        <w:p w:rsidR="00642B2C" w:rsidRDefault="00000000">
          <w:pPr>
            <w:pStyle w:val="A8CBB517E5F1438D92908857DECA1DBF"/>
          </w:pPr>
          <w:r>
            <w:t>Enter deadline here</w:t>
          </w:r>
        </w:p>
      </w:docPartBody>
    </w:docPart>
    <w:docPart>
      <w:docPartPr>
        <w:name w:val="87554431A52F49E89161A477618BE291"/>
        <w:category>
          <w:name w:val="General"/>
          <w:gallery w:val="placeholder"/>
        </w:category>
        <w:types>
          <w:type w:val="bbPlcHdr"/>
        </w:types>
        <w:behaviors>
          <w:behavior w:val="content"/>
        </w:behaviors>
        <w:guid w:val="{A596CFF9-67B6-4AE7-8E2B-6771A160D414}"/>
      </w:docPartPr>
      <w:docPartBody>
        <w:p w:rsidR="00642B2C" w:rsidRDefault="00000000">
          <w:pPr>
            <w:pStyle w:val="87554431A52F49E89161A477618BE291"/>
          </w:pPr>
          <w:r>
            <w:t>Enter deadline here</w:t>
          </w:r>
        </w:p>
      </w:docPartBody>
    </w:docPart>
    <w:docPart>
      <w:docPartPr>
        <w:name w:val="5AC6C7671841414F9DF45F949764EC15"/>
        <w:category>
          <w:name w:val="General"/>
          <w:gallery w:val="placeholder"/>
        </w:category>
        <w:types>
          <w:type w:val="bbPlcHdr"/>
        </w:types>
        <w:behaviors>
          <w:behavior w:val="content"/>
        </w:behaviors>
        <w:guid w:val="{7FEE31B4-74FC-463A-A710-40D422B25581}"/>
      </w:docPartPr>
      <w:docPartBody>
        <w:p w:rsidR="00642B2C" w:rsidRDefault="00000000">
          <w:pPr>
            <w:pStyle w:val="5AC6C7671841414F9DF45F949764EC15"/>
          </w:pPr>
          <w:r>
            <w:t>Agenda item:</w:t>
          </w:r>
        </w:p>
      </w:docPartBody>
    </w:docPart>
    <w:docPart>
      <w:docPartPr>
        <w:name w:val="521DC2C8308C4274B6957287B45F98BF"/>
        <w:category>
          <w:name w:val="General"/>
          <w:gallery w:val="placeholder"/>
        </w:category>
        <w:types>
          <w:type w:val="bbPlcHdr"/>
        </w:types>
        <w:behaviors>
          <w:behavior w:val="content"/>
        </w:behaviors>
        <w:guid w:val="{BA100CB3-DD11-437F-9100-A20D1FD7FEFF}"/>
      </w:docPartPr>
      <w:docPartBody>
        <w:p w:rsidR="00642B2C" w:rsidRDefault="00000000">
          <w:pPr>
            <w:pStyle w:val="521DC2C8308C4274B6957287B45F98BF"/>
          </w:pPr>
          <w:r>
            <w:t>Enter agenda item here</w:t>
          </w:r>
        </w:p>
      </w:docPartBody>
    </w:docPart>
    <w:docPart>
      <w:docPartPr>
        <w:name w:val="86E832FAE64E4FDFA9FA0A09465DCEF4"/>
        <w:category>
          <w:name w:val="General"/>
          <w:gallery w:val="placeholder"/>
        </w:category>
        <w:types>
          <w:type w:val="bbPlcHdr"/>
        </w:types>
        <w:behaviors>
          <w:behavior w:val="content"/>
        </w:behaviors>
        <w:guid w:val="{5C99827B-90C6-4D27-85AE-869F31465345}"/>
      </w:docPartPr>
      <w:docPartBody>
        <w:p w:rsidR="00642B2C" w:rsidRDefault="00000000">
          <w:pPr>
            <w:pStyle w:val="86E832FAE64E4FDFA9FA0A09465DCEF4"/>
          </w:pPr>
          <w:r>
            <w:t>Presenter:</w:t>
          </w:r>
        </w:p>
      </w:docPartBody>
    </w:docPart>
    <w:docPart>
      <w:docPartPr>
        <w:name w:val="3B88CCE771B3444A82F298C64B0481A7"/>
        <w:category>
          <w:name w:val="General"/>
          <w:gallery w:val="placeholder"/>
        </w:category>
        <w:types>
          <w:type w:val="bbPlcHdr"/>
        </w:types>
        <w:behaviors>
          <w:behavior w:val="content"/>
        </w:behaviors>
        <w:guid w:val="{463D662C-3F91-44D9-9FE5-183A82A501C5}"/>
      </w:docPartPr>
      <w:docPartBody>
        <w:p w:rsidR="00642B2C" w:rsidRDefault="00000000">
          <w:pPr>
            <w:pStyle w:val="3B88CCE771B3444A82F298C64B0481A7"/>
          </w:pPr>
          <w:r>
            <w:t>Enter presenter here</w:t>
          </w:r>
        </w:p>
      </w:docPartBody>
    </w:docPart>
    <w:docPart>
      <w:docPartPr>
        <w:name w:val="5370C66EB6C648008B07224BE35A2AE6"/>
        <w:category>
          <w:name w:val="General"/>
          <w:gallery w:val="placeholder"/>
        </w:category>
        <w:types>
          <w:type w:val="bbPlcHdr"/>
        </w:types>
        <w:behaviors>
          <w:behavior w:val="content"/>
        </w:behaviors>
        <w:guid w:val="{9332BB71-61E7-40E2-BEFA-EB75560B180C}"/>
      </w:docPartPr>
      <w:docPartBody>
        <w:p w:rsidR="00642B2C" w:rsidRDefault="00000000">
          <w:pPr>
            <w:pStyle w:val="5370C66EB6C648008B07224BE35A2AE6"/>
          </w:pPr>
          <w:r>
            <w:t>Discussion:</w:t>
          </w:r>
        </w:p>
      </w:docPartBody>
    </w:docPart>
    <w:docPart>
      <w:docPartPr>
        <w:name w:val="293DEB89B99F4F66954A28C0AC2826F9"/>
        <w:category>
          <w:name w:val="General"/>
          <w:gallery w:val="placeholder"/>
        </w:category>
        <w:types>
          <w:type w:val="bbPlcHdr"/>
        </w:types>
        <w:behaviors>
          <w:behavior w:val="content"/>
        </w:behaviors>
        <w:guid w:val="{EDFB1098-0684-4E42-98A8-4DCF07788F54}"/>
      </w:docPartPr>
      <w:docPartBody>
        <w:p w:rsidR="00642B2C" w:rsidRDefault="00000000">
          <w:pPr>
            <w:pStyle w:val="293DEB89B99F4F66954A28C0AC2826F9"/>
          </w:pPr>
          <w:r>
            <w:t>To get started right away, just tap any placeholder text (such as this) and start typing to replace it with your own.</w:t>
          </w:r>
        </w:p>
      </w:docPartBody>
    </w:docPart>
    <w:docPart>
      <w:docPartPr>
        <w:name w:val="980D9A6A04EC46B9953708537A355725"/>
        <w:category>
          <w:name w:val="General"/>
          <w:gallery w:val="placeholder"/>
        </w:category>
        <w:types>
          <w:type w:val="bbPlcHdr"/>
        </w:types>
        <w:behaviors>
          <w:behavior w:val="content"/>
        </w:behaviors>
        <w:guid w:val="{DCE01526-DB09-4BAD-951C-0D3160933992}"/>
      </w:docPartPr>
      <w:docPartBody>
        <w:p w:rsidR="00642B2C" w:rsidRDefault="00000000">
          <w:pPr>
            <w:pStyle w:val="980D9A6A04EC46B9953708537A355725"/>
          </w:pPr>
          <w:r>
            <w:t>Conclusions:</w:t>
          </w:r>
        </w:p>
      </w:docPartBody>
    </w:docPart>
    <w:docPart>
      <w:docPartPr>
        <w:name w:val="6A1066DFFA614D919DE5B71ED1B8FAF0"/>
        <w:category>
          <w:name w:val="General"/>
          <w:gallery w:val="placeholder"/>
        </w:category>
        <w:types>
          <w:type w:val="bbPlcHdr"/>
        </w:types>
        <w:behaviors>
          <w:behavior w:val="content"/>
        </w:behaviors>
        <w:guid w:val="{2BCAFF3D-FB5E-428F-B8A8-320DF71DAEA7}"/>
      </w:docPartPr>
      <w:docPartBody>
        <w:p w:rsidR="00642B2C" w:rsidRDefault="00000000">
          <w:pPr>
            <w:pStyle w:val="6A1066DFFA614D919DE5B71ED1B8FAF0"/>
          </w:pPr>
          <w:r>
            <w:t>Enter conclusions here.</w:t>
          </w:r>
        </w:p>
      </w:docPartBody>
    </w:docPart>
    <w:docPart>
      <w:docPartPr>
        <w:name w:val="C3446579732E47D6A57F23BC30E45B0D"/>
        <w:category>
          <w:name w:val="General"/>
          <w:gallery w:val="placeholder"/>
        </w:category>
        <w:types>
          <w:type w:val="bbPlcHdr"/>
        </w:types>
        <w:behaviors>
          <w:behavior w:val="content"/>
        </w:behaviors>
        <w:guid w:val="{774F6529-A987-437D-ABF4-0A5CC9785714}"/>
      </w:docPartPr>
      <w:docPartBody>
        <w:p w:rsidR="00642B2C" w:rsidRDefault="00000000">
          <w:pPr>
            <w:pStyle w:val="C3446579732E47D6A57F23BC30E45B0D"/>
          </w:pPr>
          <w:r>
            <w:t>Action items</w:t>
          </w:r>
        </w:p>
      </w:docPartBody>
    </w:docPart>
    <w:docPart>
      <w:docPartPr>
        <w:name w:val="624B0667E56641CBBF4D2A3A3E092BD7"/>
        <w:category>
          <w:name w:val="General"/>
          <w:gallery w:val="placeholder"/>
        </w:category>
        <w:types>
          <w:type w:val="bbPlcHdr"/>
        </w:types>
        <w:behaviors>
          <w:behavior w:val="content"/>
        </w:behaviors>
        <w:guid w:val="{4CE687F5-F7FB-4D14-8237-AE96C20AC4FE}"/>
      </w:docPartPr>
      <w:docPartBody>
        <w:p w:rsidR="00642B2C" w:rsidRDefault="00000000">
          <w:pPr>
            <w:pStyle w:val="624B0667E56641CBBF4D2A3A3E092BD7"/>
          </w:pPr>
          <w:r>
            <w:t>Person responsible</w:t>
          </w:r>
        </w:p>
      </w:docPartBody>
    </w:docPart>
    <w:docPart>
      <w:docPartPr>
        <w:name w:val="51A3566571EE4B07876983AB5AAD5571"/>
        <w:category>
          <w:name w:val="General"/>
          <w:gallery w:val="placeholder"/>
        </w:category>
        <w:types>
          <w:type w:val="bbPlcHdr"/>
        </w:types>
        <w:behaviors>
          <w:behavior w:val="content"/>
        </w:behaviors>
        <w:guid w:val="{8B6A67C7-88F4-4538-AF2E-BDAA6DEBECC4}"/>
      </w:docPartPr>
      <w:docPartBody>
        <w:p w:rsidR="00642B2C" w:rsidRDefault="00000000">
          <w:pPr>
            <w:pStyle w:val="51A3566571EE4B07876983AB5AAD5571"/>
          </w:pPr>
          <w:r>
            <w:t>Deadline</w:t>
          </w:r>
        </w:p>
      </w:docPartBody>
    </w:docPart>
    <w:docPart>
      <w:docPartPr>
        <w:name w:val="2D5BBD4047C843CF9839D7FF2BFAD2BE"/>
        <w:category>
          <w:name w:val="General"/>
          <w:gallery w:val="placeholder"/>
        </w:category>
        <w:types>
          <w:type w:val="bbPlcHdr"/>
        </w:types>
        <w:behaviors>
          <w:behavior w:val="content"/>
        </w:behaviors>
        <w:guid w:val="{E33BF79D-B949-4990-8100-8A7203DF1FAF}"/>
      </w:docPartPr>
      <w:docPartBody>
        <w:p w:rsidR="00642B2C" w:rsidRDefault="00000000">
          <w:pPr>
            <w:pStyle w:val="2D5BBD4047C843CF9839D7FF2BFAD2BE"/>
          </w:pPr>
          <w:r>
            <w:t>Enter action items here</w:t>
          </w:r>
        </w:p>
      </w:docPartBody>
    </w:docPart>
    <w:docPart>
      <w:docPartPr>
        <w:name w:val="B72AA12169854E4AA14886E8A5A08949"/>
        <w:category>
          <w:name w:val="General"/>
          <w:gallery w:val="placeholder"/>
        </w:category>
        <w:types>
          <w:type w:val="bbPlcHdr"/>
        </w:types>
        <w:behaviors>
          <w:behavior w:val="content"/>
        </w:behaviors>
        <w:guid w:val="{3D685604-C019-4F52-A176-AB30FCC9BE1F}"/>
      </w:docPartPr>
      <w:docPartBody>
        <w:p w:rsidR="00642B2C" w:rsidRDefault="00000000">
          <w:pPr>
            <w:pStyle w:val="B72AA12169854E4AA14886E8A5A08949"/>
          </w:pPr>
          <w:r>
            <w:t>Enter person responsible here</w:t>
          </w:r>
        </w:p>
      </w:docPartBody>
    </w:docPart>
    <w:docPart>
      <w:docPartPr>
        <w:name w:val="56B7D40ED400464A9506DB97E2059837"/>
        <w:category>
          <w:name w:val="General"/>
          <w:gallery w:val="placeholder"/>
        </w:category>
        <w:types>
          <w:type w:val="bbPlcHdr"/>
        </w:types>
        <w:behaviors>
          <w:behavior w:val="content"/>
        </w:behaviors>
        <w:guid w:val="{3AFC0673-79F4-4CCA-BB53-83FBD2055F88}"/>
      </w:docPartPr>
      <w:docPartBody>
        <w:p w:rsidR="00642B2C" w:rsidRDefault="00000000">
          <w:pPr>
            <w:pStyle w:val="56B7D40ED400464A9506DB97E2059837"/>
          </w:pPr>
          <w:r>
            <w:t>Enter deadline here</w:t>
          </w:r>
        </w:p>
      </w:docPartBody>
    </w:docPart>
    <w:docPart>
      <w:docPartPr>
        <w:name w:val="F1968EBEE7174994BB7E3F360D2D7EC3"/>
        <w:category>
          <w:name w:val="General"/>
          <w:gallery w:val="placeholder"/>
        </w:category>
        <w:types>
          <w:type w:val="bbPlcHdr"/>
        </w:types>
        <w:behaviors>
          <w:behavior w:val="content"/>
        </w:behaviors>
        <w:guid w:val="{0979DA6F-72AF-42B7-81EF-86C3E8A35ABA}"/>
      </w:docPartPr>
      <w:docPartBody>
        <w:p w:rsidR="00642B2C" w:rsidRDefault="00000000">
          <w:pPr>
            <w:pStyle w:val="F1968EBEE7174994BB7E3F360D2D7EC3"/>
          </w:pPr>
          <w:r>
            <w:t>Enter action items here</w:t>
          </w:r>
        </w:p>
      </w:docPartBody>
    </w:docPart>
    <w:docPart>
      <w:docPartPr>
        <w:name w:val="7B0CFDD53A534E089AC18C9CD5B60A06"/>
        <w:category>
          <w:name w:val="General"/>
          <w:gallery w:val="placeholder"/>
        </w:category>
        <w:types>
          <w:type w:val="bbPlcHdr"/>
        </w:types>
        <w:behaviors>
          <w:behavior w:val="content"/>
        </w:behaviors>
        <w:guid w:val="{276A1E10-ED57-4575-829A-7525E11C51D1}"/>
      </w:docPartPr>
      <w:docPartBody>
        <w:p w:rsidR="00642B2C" w:rsidRDefault="00000000">
          <w:pPr>
            <w:pStyle w:val="7B0CFDD53A534E089AC18C9CD5B60A06"/>
          </w:pPr>
          <w:r>
            <w:t>Enter person responsible here</w:t>
          </w:r>
        </w:p>
      </w:docPartBody>
    </w:docPart>
    <w:docPart>
      <w:docPartPr>
        <w:name w:val="C2BF3B613A6741FA99734F6ABE200E05"/>
        <w:category>
          <w:name w:val="General"/>
          <w:gallery w:val="placeholder"/>
        </w:category>
        <w:types>
          <w:type w:val="bbPlcHdr"/>
        </w:types>
        <w:behaviors>
          <w:behavior w:val="content"/>
        </w:behaviors>
        <w:guid w:val="{5E9970DD-3EB8-45DA-AEC4-1A2E46B52730}"/>
      </w:docPartPr>
      <w:docPartBody>
        <w:p w:rsidR="00642B2C" w:rsidRDefault="00000000">
          <w:pPr>
            <w:pStyle w:val="C2BF3B613A6741FA99734F6ABE200E05"/>
          </w:pPr>
          <w:r>
            <w:t>Enter deadline here</w:t>
          </w:r>
        </w:p>
      </w:docPartBody>
    </w:docPart>
    <w:docPart>
      <w:docPartPr>
        <w:name w:val="369425F1CB4F4C01B643D9EA066A3127"/>
        <w:category>
          <w:name w:val="General"/>
          <w:gallery w:val="placeholder"/>
        </w:category>
        <w:types>
          <w:type w:val="bbPlcHdr"/>
        </w:types>
        <w:behaviors>
          <w:behavior w:val="content"/>
        </w:behaviors>
        <w:guid w:val="{17A8C1D0-BC6D-454F-A4F1-A055FAE9A9CC}"/>
      </w:docPartPr>
      <w:docPartBody>
        <w:p w:rsidR="00642B2C" w:rsidRDefault="00000000">
          <w:pPr>
            <w:pStyle w:val="369425F1CB4F4C01B643D9EA066A3127"/>
          </w:pPr>
          <w:r>
            <w:t>Enter action items here</w:t>
          </w:r>
        </w:p>
      </w:docPartBody>
    </w:docPart>
    <w:docPart>
      <w:docPartPr>
        <w:name w:val="FC27F7792A91400E978E0DFB188E3DCE"/>
        <w:category>
          <w:name w:val="General"/>
          <w:gallery w:val="placeholder"/>
        </w:category>
        <w:types>
          <w:type w:val="bbPlcHdr"/>
        </w:types>
        <w:behaviors>
          <w:behavior w:val="content"/>
        </w:behaviors>
        <w:guid w:val="{6224073B-9B79-4887-9C18-E321144A868D}"/>
      </w:docPartPr>
      <w:docPartBody>
        <w:p w:rsidR="00642B2C" w:rsidRDefault="00000000">
          <w:pPr>
            <w:pStyle w:val="FC27F7792A91400E978E0DFB188E3DCE"/>
          </w:pPr>
          <w:r>
            <w:t>Enter person responsible here</w:t>
          </w:r>
        </w:p>
      </w:docPartBody>
    </w:docPart>
    <w:docPart>
      <w:docPartPr>
        <w:name w:val="711E830D94C1490BB43FEA3DDAC63182"/>
        <w:category>
          <w:name w:val="General"/>
          <w:gallery w:val="placeholder"/>
        </w:category>
        <w:types>
          <w:type w:val="bbPlcHdr"/>
        </w:types>
        <w:behaviors>
          <w:behavior w:val="content"/>
        </w:behaviors>
        <w:guid w:val="{0C280FF1-3456-43BD-8F7E-ADEF96C16AAD}"/>
      </w:docPartPr>
      <w:docPartBody>
        <w:p w:rsidR="00642B2C" w:rsidRDefault="00000000">
          <w:pPr>
            <w:pStyle w:val="711E830D94C1490BB43FEA3DDAC63182"/>
          </w:pPr>
          <w:r>
            <w:t>Enter deadline here</w:t>
          </w:r>
        </w:p>
      </w:docPartBody>
    </w:docPart>
    <w:docPart>
      <w:docPartPr>
        <w:name w:val="F97AC9AEC20A4A8EA256A7C124199EF2"/>
        <w:category>
          <w:name w:val="General"/>
          <w:gallery w:val="placeholder"/>
        </w:category>
        <w:types>
          <w:type w:val="bbPlcHdr"/>
        </w:types>
        <w:behaviors>
          <w:behavior w:val="content"/>
        </w:behaviors>
        <w:guid w:val="{C5CF78B7-5C7A-4419-8F41-A6FB9A81EDDD}"/>
      </w:docPartPr>
      <w:docPartBody>
        <w:p w:rsidR="00642B2C" w:rsidRDefault="00000000">
          <w:pPr>
            <w:pStyle w:val="F97AC9AEC20A4A8EA256A7C124199EF2"/>
          </w:pPr>
          <w:r>
            <w:t>Other Information</w:t>
          </w:r>
        </w:p>
      </w:docPartBody>
    </w:docPart>
    <w:docPart>
      <w:docPartPr>
        <w:name w:val="F278505FC6E1498D8FD1754097688624"/>
        <w:category>
          <w:name w:val="General"/>
          <w:gallery w:val="placeholder"/>
        </w:category>
        <w:types>
          <w:type w:val="bbPlcHdr"/>
        </w:types>
        <w:behaviors>
          <w:behavior w:val="content"/>
        </w:behaviors>
        <w:guid w:val="{0E2E9FEB-CDA9-4900-97F5-12BAE0C1A9AA}"/>
      </w:docPartPr>
      <w:docPartBody>
        <w:p w:rsidR="00642B2C" w:rsidRDefault="00000000">
          <w:pPr>
            <w:pStyle w:val="F278505FC6E1498D8FD1754097688624"/>
          </w:pPr>
          <w:r>
            <w:t>Observers:</w:t>
          </w:r>
        </w:p>
      </w:docPartBody>
    </w:docPart>
    <w:docPart>
      <w:docPartPr>
        <w:name w:val="650DC25F2A03456899BBFEE7F7C63C44"/>
        <w:category>
          <w:name w:val="General"/>
          <w:gallery w:val="placeholder"/>
        </w:category>
        <w:types>
          <w:type w:val="bbPlcHdr"/>
        </w:types>
        <w:behaviors>
          <w:behavior w:val="content"/>
        </w:behaviors>
        <w:guid w:val="{3701B9B2-1886-4B79-A174-657828B00D23}"/>
      </w:docPartPr>
      <w:docPartBody>
        <w:p w:rsidR="00642B2C" w:rsidRDefault="00000000">
          <w:pPr>
            <w:pStyle w:val="650DC25F2A03456899BBFEE7F7C63C44"/>
          </w:pPr>
          <w:r>
            <w:t>Enter observers here.</w:t>
          </w:r>
        </w:p>
      </w:docPartBody>
    </w:docPart>
    <w:docPart>
      <w:docPartPr>
        <w:name w:val="684007169DBF41BF882FCC7BCE4043E1"/>
        <w:category>
          <w:name w:val="General"/>
          <w:gallery w:val="placeholder"/>
        </w:category>
        <w:types>
          <w:type w:val="bbPlcHdr"/>
        </w:types>
        <w:behaviors>
          <w:behavior w:val="content"/>
        </w:behaviors>
        <w:guid w:val="{18478FDB-5315-4706-A689-4E8D7043A769}"/>
      </w:docPartPr>
      <w:docPartBody>
        <w:p w:rsidR="00642B2C" w:rsidRDefault="00000000">
          <w:pPr>
            <w:pStyle w:val="684007169DBF41BF882FCC7BCE4043E1"/>
          </w:pPr>
          <w:r>
            <w:t>Resources:</w:t>
          </w:r>
        </w:p>
      </w:docPartBody>
    </w:docPart>
    <w:docPart>
      <w:docPartPr>
        <w:name w:val="3E449ECC4AE3471EAF250FBCD9F8B25A"/>
        <w:category>
          <w:name w:val="General"/>
          <w:gallery w:val="placeholder"/>
        </w:category>
        <w:types>
          <w:type w:val="bbPlcHdr"/>
        </w:types>
        <w:behaviors>
          <w:behavior w:val="content"/>
        </w:behaviors>
        <w:guid w:val="{23A63ED3-190E-4DAF-97A7-B4C6F3DC3A7C}"/>
      </w:docPartPr>
      <w:docPartBody>
        <w:p w:rsidR="00642B2C" w:rsidRDefault="00000000">
          <w:pPr>
            <w:pStyle w:val="3E449ECC4AE3471EAF250FBCD9F8B25A"/>
          </w:pPr>
          <w:r>
            <w:t>Enter resources here.</w:t>
          </w:r>
        </w:p>
      </w:docPartBody>
    </w:docPart>
    <w:docPart>
      <w:docPartPr>
        <w:name w:val="D5A97B6197684A6CA9221A195202CC8F"/>
        <w:category>
          <w:name w:val="General"/>
          <w:gallery w:val="placeholder"/>
        </w:category>
        <w:types>
          <w:type w:val="bbPlcHdr"/>
        </w:types>
        <w:behaviors>
          <w:behavior w:val="content"/>
        </w:behaviors>
        <w:guid w:val="{F9276845-8C72-43B4-BBCA-1DFAFEE954E2}"/>
      </w:docPartPr>
      <w:docPartBody>
        <w:p w:rsidR="00642B2C" w:rsidRDefault="00000000">
          <w:pPr>
            <w:pStyle w:val="D5A97B6197684A6CA9221A195202CC8F"/>
          </w:pPr>
          <w:r>
            <w:t>Special notes:</w:t>
          </w:r>
        </w:p>
      </w:docPartBody>
    </w:docPart>
    <w:docPart>
      <w:docPartPr>
        <w:name w:val="09AC84FE60D749A1AB8024CA57B8B48D"/>
        <w:category>
          <w:name w:val="General"/>
          <w:gallery w:val="placeholder"/>
        </w:category>
        <w:types>
          <w:type w:val="bbPlcHdr"/>
        </w:types>
        <w:behaviors>
          <w:behavior w:val="content"/>
        </w:behaviors>
        <w:guid w:val="{CC56D86A-AE42-4074-97D8-4BB58A4FF470}"/>
      </w:docPartPr>
      <w:docPartBody>
        <w:p w:rsidR="00642B2C" w:rsidRDefault="00000000">
          <w:pPr>
            <w:pStyle w:val="09AC84FE60D749A1AB8024CA57B8B48D"/>
          </w:pPr>
          <w:r>
            <w:t>Enter any special notes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F1C"/>
    <w:rsid w:val="00642B2C"/>
    <w:rsid w:val="008E7F1C"/>
    <w:rsid w:val="00F146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BA536C737074102B16DFADAF4CB465C">
    <w:name w:val="0BA536C737074102B16DFADAF4CB465C"/>
  </w:style>
  <w:style w:type="paragraph" w:customStyle="1" w:styleId="6C3BB88FF8434AC3AFEEEE4816CD7CF5">
    <w:name w:val="6C3BB88FF8434AC3AFEEEE4816CD7CF5"/>
  </w:style>
  <w:style w:type="paragraph" w:customStyle="1" w:styleId="92798A2766B849F58885C2380C2FCF92">
    <w:name w:val="92798A2766B849F58885C2380C2FCF92"/>
  </w:style>
  <w:style w:type="paragraph" w:customStyle="1" w:styleId="150FAA1520834F3EBF74596344F388BE">
    <w:name w:val="150FAA1520834F3EBF74596344F388BE"/>
  </w:style>
  <w:style w:type="paragraph" w:customStyle="1" w:styleId="0FBCDA0BCDBB4FD782436B5F5E670E7E">
    <w:name w:val="0FBCDA0BCDBB4FD782436B5F5E670E7E"/>
  </w:style>
  <w:style w:type="paragraph" w:customStyle="1" w:styleId="EE88E4C3DFDC4F10B9BBCA5F91600954">
    <w:name w:val="EE88E4C3DFDC4F10B9BBCA5F91600954"/>
  </w:style>
  <w:style w:type="paragraph" w:customStyle="1" w:styleId="DB90207643A54FA887857B520DB7EA6C">
    <w:name w:val="DB90207643A54FA887857B520DB7EA6C"/>
  </w:style>
  <w:style w:type="paragraph" w:customStyle="1" w:styleId="137101520B3145A9B83F189575818749">
    <w:name w:val="137101520B3145A9B83F189575818749"/>
  </w:style>
  <w:style w:type="paragraph" w:customStyle="1" w:styleId="606B3B504D6E4EDD9DEF67C7DE02B5BE">
    <w:name w:val="606B3B504D6E4EDD9DEF67C7DE02B5BE"/>
  </w:style>
  <w:style w:type="paragraph" w:customStyle="1" w:styleId="28221C29EE4F4C53B2D6E993B6668852">
    <w:name w:val="28221C29EE4F4C53B2D6E993B6668852"/>
  </w:style>
  <w:style w:type="paragraph" w:customStyle="1" w:styleId="15ADE53AC8A845EB9888FED2FB21DA13">
    <w:name w:val="15ADE53AC8A845EB9888FED2FB21DA13"/>
  </w:style>
  <w:style w:type="paragraph" w:customStyle="1" w:styleId="E1B28FFE676942C98522B22E19E2C719">
    <w:name w:val="E1B28FFE676942C98522B22E19E2C719"/>
  </w:style>
  <w:style w:type="paragraph" w:customStyle="1" w:styleId="3C077E473EEE4C1FACDDE75965DBE56A">
    <w:name w:val="3C077E473EEE4C1FACDDE75965DBE56A"/>
  </w:style>
  <w:style w:type="paragraph" w:customStyle="1" w:styleId="46DFF32B31754BBBBF2842ED35DB1AA1">
    <w:name w:val="46DFF32B31754BBBBF2842ED35DB1AA1"/>
  </w:style>
  <w:style w:type="paragraph" w:customStyle="1" w:styleId="E6B46BF7C5524C80AE75087F99C3344F">
    <w:name w:val="E6B46BF7C5524C80AE75087F99C3344F"/>
  </w:style>
  <w:style w:type="paragraph" w:customStyle="1" w:styleId="B57708B5BC3345E1AD46904A63BF9C17">
    <w:name w:val="B57708B5BC3345E1AD46904A63BF9C17"/>
  </w:style>
  <w:style w:type="paragraph" w:customStyle="1" w:styleId="6DA783A6F53F43C7840393D4B2FC36B5">
    <w:name w:val="6DA783A6F53F43C7840393D4B2FC36B5"/>
  </w:style>
  <w:style w:type="paragraph" w:customStyle="1" w:styleId="B0C0DB00672A4FA0B37D0BA4D80C4188">
    <w:name w:val="B0C0DB00672A4FA0B37D0BA4D80C4188"/>
  </w:style>
  <w:style w:type="paragraph" w:customStyle="1" w:styleId="C417BD488A6F466185D5E34F080042BB">
    <w:name w:val="C417BD488A6F466185D5E34F080042BB"/>
  </w:style>
  <w:style w:type="paragraph" w:customStyle="1" w:styleId="694DB09FD4C3430F904A169D94CA3C67">
    <w:name w:val="694DB09FD4C3430F904A169D94CA3C67"/>
  </w:style>
  <w:style w:type="paragraph" w:customStyle="1" w:styleId="125A482E96E449DD813A5D612AFAF979">
    <w:name w:val="125A482E96E449DD813A5D612AFAF979"/>
  </w:style>
  <w:style w:type="paragraph" w:customStyle="1" w:styleId="F0C8EBFA85F14FE39E2CE3B6C350CFC6">
    <w:name w:val="F0C8EBFA85F14FE39E2CE3B6C350CFC6"/>
  </w:style>
  <w:style w:type="paragraph" w:customStyle="1" w:styleId="3ADF958F92F840708229BA0F0B09F417">
    <w:name w:val="3ADF958F92F840708229BA0F0B09F417"/>
  </w:style>
  <w:style w:type="paragraph" w:customStyle="1" w:styleId="9070C9C2DF81482EA14ECE1EDD9736CE">
    <w:name w:val="9070C9C2DF81482EA14ECE1EDD9736CE"/>
  </w:style>
  <w:style w:type="paragraph" w:customStyle="1" w:styleId="222B263777B5427698E8779D252A7C68">
    <w:name w:val="222B263777B5427698E8779D252A7C68"/>
  </w:style>
  <w:style w:type="paragraph" w:customStyle="1" w:styleId="FC2F49ACA80C40A388AFE2EC80666E7E">
    <w:name w:val="FC2F49ACA80C40A388AFE2EC80666E7E"/>
  </w:style>
  <w:style w:type="paragraph" w:customStyle="1" w:styleId="A2EFED9F95A04300939FA0812854A08A">
    <w:name w:val="A2EFED9F95A04300939FA0812854A08A"/>
  </w:style>
  <w:style w:type="paragraph" w:customStyle="1" w:styleId="060C1C54FB594D92B90094FBD5568E2C">
    <w:name w:val="060C1C54FB594D92B90094FBD5568E2C"/>
  </w:style>
  <w:style w:type="paragraph" w:customStyle="1" w:styleId="5BFB1D1563334A7F8665D4D8BB72B959">
    <w:name w:val="5BFB1D1563334A7F8665D4D8BB72B959"/>
  </w:style>
  <w:style w:type="paragraph" w:customStyle="1" w:styleId="E0CD61D11C5645E7A01F5617F8D8B7CE">
    <w:name w:val="E0CD61D11C5645E7A01F5617F8D8B7CE"/>
  </w:style>
  <w:style w:type="paragraph" w:customStyle="1" w:styleId="F06B03D09D5F4C11AFF396543B969D46">
    <w:name w:val="F06B03D09D5F4C11AFF396543B969D46"/>
  </w:style>
  <w:style w:type="paragraph" w:customStyle="1" w:styleId="59D4976F25DF4C49BDD272A13C4A788F">
    <w:name w:val="59D4976F25DF4C49BDD272A13C4A788F"/>
  </w:style>
  <w:style w:type="paragraph" w:customStyle="1" w:styleId="92A3428A476C423BB2DE03F9A834C938">
    <w:name w:val="92A3428A476C423BB2DE03F9A834C938"/>
  </w:style>
  <w:style w:type="paragraph" w:customStyle="1" w:styleId="CBEACF02DFBB40AD89358E58C9BD4F39">
    <w:name w:val="CBEACF02DFBB40AD89358E58C9BD4F39"/>
  </w:style>
  <w:style w:type="paragraph" w:customStyle="1" w:styleId="D874DE5EAA35451F8A937163C64B9F94">
    <w:name w:val="D874DE5EAA35451F8A937163C64B9F94"/>
  </w:style>
  <w:style w:type="paragraph" w:customStyle="1" w:styleId="21E2929697EB4645833DDB00B158D8DB">
    <w:name w:val="21E2929697EB4645833DDB00B158D8DB"/>
  </w:style>
  <w:style w:type="paragraph" w:customStyle="1" w:styleId="01D438A638304BD5B02E96C92F311054">
    <w:name w:val="01D438A638304BD5B02E96C92F311054"/>
  </w:style>
  <w:style w:type="paragraph" w:customStyle="1" w:styleId="6D1EF2DF4E6C4DBF890333B9B092F002">
    <w:name w:val="6D1EF2DF4E6C4DBF890333B9B092F002"/>
  </w:style>
  <w:style w:type="paragraph" w:customStyle="1" w:styleId="5422C6CD747C430A93ACFD7E623E2308">
    <w:name w:val="5422C6CD747C430A93ACFD7E623E2308"/>
  </w:style>
  <w:style w:type="paragraph" w:customStyle="1" w:styleId="55F72F85AC034E35B2AE733253FF7109">
    <w:name w:val="55F72F85AC034E35B2AE733253FF7109"/>
  </w:style>
  <w:style w:type="paragraph" w:customStyle="1" w:styleId="A5E9F297BD8C4531B7D87B605CD903AC">
    <w:name w:val="A5E9F297BD8C4531B7D87B605CD903AC"/>
  </w:style>
  <w:style w:type="paragraph" w:customStyle="1" w:styleId="52A4868BAC7F4651A0C36715FC53AD8C">
    <w:name w:val="52A4868BAC7F4651A0C36715FC53AD8C"/>
  </w:style>
  <w:style w:type="paragraph" w:customStyle="1" w:styleId="2A75E1FE1BD9411C9074605B0ABF1F3E">
    <w:name w:val="2A75E1FE1BD9411C9074605B0ABF1F3E"/>
  </w:style>
  <w:style w:type="paragraph" w:customStyle="1" w:styleId="55E6F769CF6F40558CA491A074F42E23">
    <w:name w:val="55E6F769CF6F40558CA491A074F42E23"/>
  </w:style>
  <w:style w:type="paragraph" w:customStyle="1" w:styleId="D69E4E07AEFE4FE4882355DF308B82EC">
    <w:name w:val="D69E4E07AEFE4FE4882355DF308B82EC"/>
  </w:style>
  <w:style w:type="paragraph" w:customStyle="1" w:styleId="237A8E38B9F6488BB5541B1717274128">
    <w:name w:val="237A8E38B9F6488BB5541B1717274128"/>
  </w:style>
  <w:style w:type="paragraph" w:customStyle="1" w:styleId="CA3B4BE2FDB84A51A54FDA8813C638D8">
    <w:name w:val="CA3B4BE2FDB84A51A54FDA8813C638D8"/>
  </w:style>
  <w:style w:type="paragraph" w:customStyle="1" w:styleId="BBF17F14184C4D039A69C1768CBB5632">
    <w:name w:val="BBF17F14184C4D039A69C1768CBB5632"/>
  </w:style>
  <w:style w:type="paragraph" w:customStyle="1" w:styleId="7FE01EA0A15D4A47914CA348921A8E7E">
    <w:name w:val="7FE01EA0A15D4A47914CA348921A8E7E"/>
  </w:style>
  <w:style w:type="paragraph" w:customStyle="1" w:styleId="9A0970F453C3462988E976F2F7EFFCE5">
    <w:name w:val="9A0970F453C3462988E976F2F7EFFCE5"/>
  </w:style>
  <w:style w:type="paragraph" w:customStyle="1" w:styleId="75A2D178C5624976BD6ED8D79B25A485">
    <w:name w:val="75A2D178C5624976BD6ED8D79B25A485"/>
  </w:style>
  <w:style w:type="paragraph" w:customStyle="1" w:styleId="7B9699E5DB9949E2B750CDCAB9AD55E8">
    <w:name w:val="7B9699E5DB9949E2B750CDCAB9AD55E8"/>
  </w:style>
  <w:style w:type="paragraph" w:customStyle="1" w:styleId="550F84FED8664C52A0EC861A5C3C6CA4">
    <w:name w:val="550F84FED8664C52A0EC861A5C3C6CA4"/>
  </w:style>
  <w:style w:type="paragraph" w:customStyle="1" w:styleId="3CB96667F5754659BC55C48E2811D0E6">
    <w:name w:val="3CB96667F5754659BC55C48E2811D0E6"/>
  </w:style>
  <w:style w:type="paragraph" w:customStyle="1" w:styleId="762ECF43B24C4A22ACA09D4DEB6ABEE9">
    <w:name w:val="762ECF43B24C4A22ACA09D4DEB6ABEE9"/>
  </w:style>
  <w:style w:type="paragraph" w:customStyle="1" w:styleId="8D2F37DF5CCA43D6874DE011F741CB2D">
    <w:name w:val="8D2F37DF5CCA43D6874DE011F741CB2D"/>
  </w:style>
  <w:style w:type="paragraph" w:customStyle="1" w:styleId="D0C0F10336DE4F2D80D91331974B0D56">
    <w:name w:val="D0C0F10336DE4F2D80D91331974B0D56"/>
  </w:style>
  <w:style w:type="paragraph" w:customStyle="1" w:styleId="A8CBB517E5F1438D92908857DECA1DBF">
    <w:name w:val="A8CBB517E5F1438D92908857DECA1DBF"/>
  </w:style>
  <w:style w:type="paragraph" w:customStyle="1" w:styleId="84CD462BC2FA44B485ABB2984429FBC9">
    <w:name w:val="84CD462BC2FA44B485ABB2984429FBC9"/>
  </w:style>
  <w:style w:type="paragraph" w:customStyle="1" w:styleId="F66EA25AD280471C8FE3C3236E1106E7">
    <w:name w:val="F66EA25AD280471C8FE3C3236E1106E7"/>
  </w:style>
  <w:style w:type="paragraph" w:customStyle="1" w:styleId="87554431A52F49E89161A477618BE291">
    <w:name w:val="87554431A52F49E89161A477618BE291"/>
  </w:style>
  <w:style w:type="paragraph" w:customStyle="1" w:styleId="5AC6C7671841414F9DF45F949764EC15">
    <w:name w:val="5AC6C7671841414F9DF45F949764EC15"/>
  </w:style>
  <w:style w:type="paragraph" w:customStyle="1" w:styleId="521DC2C8308C4274B6957287B45F98BF">
    <w:name w:val="521DC2C8308C4274B6957287B45F98BF"/>
  </w:style>
  <w:style w:type="paragraph" w:customStyle="1" w:styleId="86E832FAE64E4FDFA9FA0A09465DCEF4">
    <w:name w:val="86E832FAE64E4FDFA9FA0A09465DCEF4"/>
  </w:style>
  <w:style w:type="paragraph" w:customStyle="1" w:styleId="3B88CCE771B3444A82F298C64B0481A7">
    <w:name w:val="3B88CCE771B3444A82F298C64B0481A7"/>
  </w:style>
  <w:style w:type="paragraph" w:customStyle="1" w:styleId="5370C66EB6C648008B07224BE35A2AE6">
    <w:name w:val="5370C66EB6C648008B07224BE35A2AE6"/>
  </w:style>
  <w:style w:type="paragraph" w:customStyle="1" w:styleId="293DEB89B99F4F66954A28C0AC2826F9">
    <w:name w:val="293DEB89B99F4F66954A28C0AC2826F9"/>
  </w:style>
  <w:style w:type="paragraph" w:customStyle="1" w:styleId="980D9A6A04EC46B9953708537A355725">
    <w:name w:val="980D9A6A04EC46B9953708537A355725"/>
  </w:style>
  <w:style w:type="paragraph" w:customStyle="1" w:styleId="6A1066DFFA614D919DE5B71ED1B8FAF0">
    <w:name w:val="6A1066DFFA614D919DE5B71ED1B8FAF0"/>
  </w:style>
  <w:style w:type="paragraph" w:customStyle="1" w:styleId="C3446579732E47D6A57F23BC30E45B0D">
    <w:name w:val="C3446579732E47D6A57F23BC30E45B0D"/>
  </w:style>
  <w:style w:type="paragraph" w:customStyle="1" w:styleId="624B0667E56641CBBF4D2A3A3E092BD7">
    <w:name w:val="624B0667E56641CBBF4D2A3A3E092BD7"/>
  </w:style>
  <w:style w:type="paragraph" w:customStyle="1" w:styleId="51A3566571EE4B07876983AB5AAD5571">
    <w:name w:val="51A3566571EE4B07876983AB5AAD5571"/>
  </w:style>
  <w:style w:type="paragraph" w:customStyle="1" w:styleId="2D5BBD4047C843CF9839D7FF2BFAD2BE">
    <w:name w:val="2D5BBD4047C843CF9839D7FF2BFAD2BE"/>
  </w:style>
  <w:style w:type="paragraph" w:customStyle="1" w:styleId="B72AA12169854E4AA14886E8A5A08949">
    <w:name w:val="B72AA12169854E4AA14886E8A5A08949"/>
  </w:style>
  <w:style w:type="paragraph" w:customStyle="1" w:styleId="56B7D40ED400464A9506DB97E2059837">
    <w:name w:val="56B7D40ED400464A9506DB97E2059837"/>
  </w:style>
  <w:style w:type="paragraph" w:customStyle="1" w:styleId="F1968EBEE7174994BB7E3F360D2D7EC3">
    <w:name w:val="F1968EBEE7174994BB7E3F360D2D7EC3"/>
  </w:style>
  <w:style w:type="paragraph" w:customStyle="1" w:styleId="7B0CFDD53A534E089AC18C9CD5B60A06">
    <w:name w:val="7B0CFDD53A534E089AC18C9CD5B60A06"/>
  </w:style>
  <w:style w:type="paragraph" w:customStyle="1" w:styleId="C2BF3B613A6741FA99734F6ABE200E05">
    <w:name w:val="C2BF3B613A6741FA99734F6ABE200E05"/>
  </w:style>
  <w:style w:type="paragraph" w:customStyle="1" w:styleId="369425F1CB4F4C01B643D9EA066A3127">
    <w:name w:val="369425F1CB4F4C01B643D9EA066A3127"/>
  </w:style>
  <w:style w:type="paragraph" w:customStyle="1" w:styleId="FC27F7792A91400E978E0DFB188E3DCE">
    <w:name w:val="FC27F7792A91400E978E0DFB188E3DCE"/>
  </w:style>
  <w:style w:type="paragraph" w:customStyle="1" w:styleId="711E830D94C1490BB43FEA3DDAC63182">
    <w:name w:val="711E830D94C1490BB43FEA3DDAC63182"/>
  </w:style>
  <w:style w:type="paragraph" w:customStyle="1" w:styleId="F97AC9AEC20A4A8EA256A7C124199EF2">
    <w:name w:val="F97AC9AEC20A4A8EA256A7C124199EF2"/>
  </w:style>
  <w:style w:type="paragraph" w:customStyle="1" w:styleId="F278505FC6E1498D8FD1754097688624">
    <w:name w:val="F278505FC6E1498D8FD1754097688624"/>
  </w:style>
  <w:style w:type="paragraph" w:customStyle="1" w:styleId="650DC25F2A03456899BBFEE7F7C63C44">
    <w:name w:val="650DC25F2A03456899BBFEE7F7C63C44"/>
  </w:style>
  <w:style w:type="paragraph" w:customStyle="1" w:styleId="684007169DBF41BF882FCC7BCE4043E1">
    <w:name w:val="684007169DBF41BF882FCC7BCE4043E1"/>
  </w:style>
  <w:style w:type="paragraph" w:customStyle="1" w:styleId="3E449ECC4AE3471EAF250FBCD9F8B25A">
    <w:name w:val="3E449ECC4AE3471EAF250FBCD9F8B25A"/>
  </w:style>
  <w:style w:type="paragraph" w:customStyle="1" w:styleId="D5A97B6197684A6CA9221A195202CC8F">
    <w:name w:val="D5A97B6197684A6CA9221A195202CC8F"/>
  </w:style>
  <w:style w:type="paragraph" w:customStyle="1" w:styleId="09AC84FE60D749A1AB8024CA57B8B48D">
    <w:name w:val="09AC84FE60D749A1AB8024CA57B8B48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Project Meeting Guidelines (2)</Template>
  <TotalTime>17</TotalTime>
  <Pages>3</Pages>
  <Words>470</Words>
  <Characters>2539</Characters>
  <Application>Microsoft Office Word</Application>
  <DocSecurity>0</DocSecurity>
  <Lines>111</Lines>
  <Paragraphs>96</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2914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Terrelle Thomas</dc:creator>
  <cp:keywords/>
  <dc:description/>
  <cp:lastModifiedBy>Terrelle Thomas</cp:lastModifiedBy>
  <cp:revision>2</cp:revision>
  <dcterms:created xsi:type="dcterms:W3CDTF">2024-02-26T01:32:00Z</dcterms:created>
  <dcterms:modified xsi:type="dcterms:W3CDTF">2024-03-02T03:19:00Z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475a2293-ffc6-4870-bba0-70f43712e9f4</vt:lpwstr>
  </property>
</Properties>
</file>